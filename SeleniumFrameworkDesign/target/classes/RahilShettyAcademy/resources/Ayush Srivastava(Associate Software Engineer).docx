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0095"/>
      </w:tblGrid>
      <w:tr w:rsidR="00003289">
        <w:trPr>
          <w:trHeight w:val="1384"/>
        </w:trPr>
        <w:tc>
          <w:tcPr>
            <w:tcW w:w="10095" w:type="dxa"/>
          </w:tcPr>
          <w:p w:rsidR="00003289" w:rsidRDefault="00CA54B3" w:rsidP="00CA54B3">
            <w:pPr>
              <w:pStyle w:val="EnterYourName"/>
              <w:tabs>
                <w:tab w:val="clear" w:pos="10080"/>
                <w:tab w:val="right" w:pos="9879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Ayush Srivastava</w:t>
            </w:r>
          </w:p>
        </w:tc>
      </w:tr>
    </w:tbl>
    <w:p w:rsidR="00003289" w:rsidRDefault="00EF1032">
      <w:pPr>
        <w:pBdr>
          <w:bottom w:val="single" w:sz="4" w:space="1" w:color="auto"/>
        </w:pBdr>
      </w:pPr>
      <w:r>
        <w:rPr>
          <w:rFonts w:asciiTheme="minorHAnsi" w:hAnsiTheme="minorHAnsi" w:cstheme="minorHAnsi"/>
          <w:i/>
          <w:iCs/>
          <w:sz w:val="22"/>
          <w:szCs w:val="22"/>
        </w:rPr>
        <w:t>Email ID:</w:t>
      </w:r>
      <w:hyperlink r:id="rId8" w:history="1">
        <w:r w:rsidR="00CA54B3" w:rsidRPr="008140EA">
          <w:rPr>
            <w:rStyle w:val="Hyperlink"/>
            <w:rFonts w:asciiTheme="minorHAnsi" w:hAnsiTheme="minorHAnsi" w:cstheme="minorHAnsi"/>
            <w:sz w:val="22"/>
            <w:szCs w:val="22"/>
          </w:rPr>
          <w:t>ayushs7598@gmail.com</w:t>
        </w:r>
      </w:hyperlink>
    </w:p>
    <w:p w:rsidR="00003289" w:rsidRDefault="00EF1032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proofErr w:type="gramStart"/>
      <w:r>
        <w:rPr>
          <w:rFonts w:asciiTheme="minorHAnsi" w:hAnsiTheme="minorHAnsi" w:cstheme="minorHAnsi"/>
          <w:i/>
          <w:iCs/>
          <w:sz w:val="22"/>
          <w:szCs w:val="22"/>
        </w:rPr>
        <w:t>Phone</w:t>
      </w:r>
      <w:r w:rsidR="00CA54B3">
        <w:rPr>
          <w:rFonts w:asciiTheme="minorHAnsi" w:hAnsiTheme="minorHAnsi" w:cstheme="minorHAnsi"/>
          <w:b/>
          <w:bCs/>
          <w:i/>
          <w:iCs/>
          <w:sz w:val="22"/>
          <w:szCs w:val="22"/>
        </w:rPr>
        <w:t>:+</w:t>
      </w:r>
      <w:proofErr w:type="gramEnd"/>
      <w:r w:rsidR="00CA54B3">
        <w:rPr>
          <w:rFonts w:asciiTheme="minorHAnsi" w:hAnsiTheme="minorHAnsi" w:cstheme="minorHAnsi"/>
          <w:b/>
          <w:bCs/>
          <w:i/>
          <w:iCs/>
          <w:sz w:val="22"/>
          <w:szCs w:val="22"/>
        </w:rPr>
        <w:t>91-6397053738</w:t>
      </w:r>
    </w:p>
    <w:p w:rsidR="00003289" w:rsidRDefault="00EF1032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DOB</w:t>
      </w: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:</w:t>
      </w:r>
      <w:r>
        <w:rPr>
          <w:rFonts w:asciiTheme="minorHAnsi" w:hAnsiTheme="minorHAnsi" w:cstheme="minorHAnsi"/>
          <w:b/>
          <w:bCs/>
          <w:sz w:val="22"/>
          <w:szCs w:val="22"/>
        </w:rPr>
        <w:t>0</w:t>
      </w:r>
      <w:r w:rsidR="00CA54B3">
        <w:rPr>
          <w:rFonts w:asciiTheme="minorHAnsi" w:hAnsiTheme="minorHAnsi" w:cstheme="minorHAnsi"/>
          <w:b/>
          <w:bCs/>
          <w:sz w:val="22"/>
          <w:szCs w:val="22"/>
        </w:rPr>
        <w:t>7/05</w:t>
      </w:r>
      <w:r>
        <w:rPr>
          <w:rFonts w:asciiTheme="minorHAnsi" w:hAnsiTheme="minorHAnsi" w:cstheme="minorHAnsi"/>
          <w:b/>
          <w:bCs/>
          <w:sz w:val="22"/>
          <w:szCs w:val="22"/>
        </w:rPr>
        <w:t>/199</w:t>
      </w:r>
      <w:r w:rsidR="00CA54B3">
        <w:rPr>
          <w:rFonts w:asciiTheme="minorHAnsi" w:hAnsiTheme="minorHAnsi" w:cstheme="minorHAnsi"/>
          <w:b/>
          <w:bCs/>
          <w:sz w:val="22"/>
          <w:szCs w:val="22"/>
        </w:rPr>
        <w:t>8</w:t>
      </w:r>
    </w:p>
    <w:p w:rsidR="00003289" w:rsidRDefault="00003289">
      <w:pPr>
        <w:pBdr>
          <w:bottom w:val="single" w:sz="4" w:space="1" w:color="auto"/>
        </w:pBdr>
        <w:jc w:val="right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:rsidR="00003289" w:rsidRDefault="00EF1032">
      <w:pPr>
        <w:pStyle w:val="BodyTex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Professional Summary                                                                                 </w:t>
      </w:r>
    </w:p>
    <w:p w:rsidR="00003289" w:rsidRDefault="00CA54B3">
      <w:pPr>
        <w:pStyle w:val="BodyText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Having 2</w:t>
      </w:r>
      <w:r w:rsidR="00EF1032">
        <w:rPr>
          <w:rFonts w:asciiTheme="minorHAnsi" w:hAnsiTheme="minorHAnsi" w:cstheme="minorHAnsi"/>
          <w:color w:val="000000"/>
          <w:sz w:val="22"/>
          <w:szCs w:val="22"/>
        </w:rPr>
        <w:t xml:space="preserve">+ </w:t>
      </w:r>
      <w:r w:rsidR="00EF1032">
        <w:rPr>
          <w:rFonts w:asciiTheme="minorHAnsi" w:hAnsiTheme="minorHAnsi" w:cstheme="minorHAnsi"/>
          <w:b/>
          <w:color w:val="000000"/>
          <w:sz w:val="22"/>
          <w:szCs w:val="22"/>
        </w:rPr>
        <w:t>years of IT experience</w:t>
      </w:r>
      <w:r w:rsidR="00EF1032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r w:rsidR="00EF1032">
        <w:rPr>
          <w:rFonts w:asciiTheme="minorHAnsi" w:hAnsiTheme="minorHAnsi" w:cstheme="minorHAnsi"/>
          <w:b/>
          <w:color w:val="000000"/>
          <w:sz w:val="22"/>
          <w:szCs w:val="22"/>
        </w:rPr>
        <w:t>Software Testing</w:t>
      </w:r>
      <w:r w:rsidR="00EF1032">
        <w:rPr>
          <w:rFonts w:asciiTheme="minorHAnsi" w:hAnsiTheme="minorHAnsi" w:cstheme="minorHAnsi"/>
          <w:color w:val="000000"/>
          <w:sz w:val="22"/>
          <w:szCs w:val="22"/>
        </w:rPr>
        <w:t xml:space="preserve"> with </w:t>
      </w:r>
      <w:r w:rsidR="00EF1032">
        <w:rPr>
          <w:rFonts w:asciiTheme="minorHAnsi" w:hAnsiTheme="minorHAnsi" w:cstheme="minorHAnsi"/>
          <w:b/>
          <w:bCs/>
          <w:color w:val="000000"/>
          <w:sz w:val="22"/>
          <w:szCs w:val="22"/>
        </w:rPr>
        <w:t>Manual</w:t>
      </w:r>
      <w:r w:rsidR="00EF1032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="00EF1032">
        <w:rPr>
          <w:rFonts w:asciiTheme="minorHAnsi" w:hAnsiTheme="minorHAnsi" w:cstheme="minorHAnsi"/>
          <w:b/>
          <w:color w:val="000000"/>
          <w:sz w:val="22"/>
          <w:szCs w:val="22"/>
        </w:rPr>
        <w:t>Automation Testing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EF1032">
        <w:rPr>
          <w:rFonts w:asciiTheme="minorHAnsi" w:hAnsiTheme="minorHAnsi" w:cstheme="minorHAnsi"/>
          <w:sz w:val="22"/>
          <w:szCs w:val="22"/>
        </w:rPr>
        <w:t>on Web and Window applications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EF1032">
        <w:rPr>
          <w:rFonts w:asciiTheme="minorHAnsi" w:hAnsiTheme="minorHAnsi" w:cstheme="minorHAnsi"/>
          <w:b/>
          <w:bCs/>
          <w:sz w:val="22"/>
          <w:szCs w:val="22"/>
        </w:rPr>
        <w:t>REST API</w:t>
      </w:r>
      <w:r w:rsidR="00EF1032">
        <w:rPr>
          <w:rFonts w:asciiTheme="minorHAnsi" w:hAnsiTheme="minorHAnsi" w:cstheme="minorHAnsi"/>
          <w:sz w:val="22"/>
          <w:szCs w:val="22"/>
        </w:rPr>
        <w:t xml:space="preserve"> Testing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CA54B3">
        <w:rPr>
          <w:rFonts w:asciiTheme="minorHAnsi" w:hAnsiTheme="minorHAnsi" w:cstheme="minorHAnsi"/>
          <w:b/>
          <w:sz w:val="22"/>
          <w:szCs w:val="22"/>
        </w:rPr>
        <w:t xml:space="preserve">Mobile Automation </w:t>
      </w:r>
      <w:proofErr w:type="gramStart"/>
      <w:r w:rsidRPr="00CA54B3">
        <w:rPr>
          <w:rFonts w:asciiTheme="minorHAnsi" w:hAnsiTheme="minorHAnsi" w:cstheme="minorHAnsi"/>
          <w:b/>
          <w:sz w:val="22"/>
          <w:szCs w:val="22"/>
        </w:rPr>
        <w:t>Testing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EF1032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Experienced in </w:t>
      </w:r>
      <w:r>
        <w:rPr>
          <w:rFonts w:asciiTheme="minorHAnsi" w:hAnsiTheme="minorHAnsi" w:cstheme="minorHAnsi"/>
          <w:b/>
        </w:rPr>
        <w:t>Agile Scrum Process</w:t>
      </w:r>
      <w:r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  <w:b/>
        </w:rPr>
        <w:t>SDLC</w:t>
      </w:r>
      <w:r>
        <w:rPr>
          <w:rFonts w:asciiTheme="minorHAnsi" w:hAnsiTheme="minorHAnsi" w:cstheme="minorHAnsi"/>
        </w:rPr>
        <w:t xml:space="preserve"> Model. 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Experienced in </w:t>
      </w:r>
      <w:r>
        <w:rPr>
          <w:rFonts w:asciiTheme="minorHAnsi" w:hAnsiTheme="minorHAnsi" w:cstheme="minorHAnsi"/>
          <w:b/>
        </w:rPr>
        <w:t>S.T.L.C</w:t>
      </w:r>
      <w:r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  <w:b/>
        </w:rPr>
        <w:t>B.L.C</w:t>
      </w:r>
      <w:r>
        <w:rPr>
          <w:rFonts w:asciiTheme="minorHAnsi" w:hAnsiTheme="minorHAnsi" w:cstheme="minorHAnsi"/>
        </w:rPr>
        <w:t>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Thorough hands on experience in manual API testing.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Thorough hands on experience with all levels of testing including Sanity, Usability, Functional, Integration, Regression, Re-testing, Performance and User Acceptance Testing.</w:t>
      </w:r>
    </w:p>
    <w:p w:rsidR="00003289" w:rsidRPr="00205CBE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Experienced in creating and updating test scripts created with </w:t>
      </w:r>
      <w:r>
        <w:rPr>
          <w:rFonts w:asciiTheme="minorHAnsi" w:hAnsiTheme="minorHAnsi" w:cstheme="minorHAnsi"/>
          <w:b/>
          <w:color w:val="000000"/>
        </w:rPr>
        <w:t>Selenium Webdriver</w:t>
      </w:r>
    </w:p>
    <w:p w:rsidR="00205CBE" w:rsidRPr="00205CBE" w:rsidRDefault="00205CBE" w:rsidP="00205CBE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Experienced in creating and updating test scripts created with </w:t>
      </w:r>
      <w:r>
        <w:rPr>
          <w:rFonts w:asciiTheme="minorHAnsi" w:hAnsiTheme="minorHAnsi" w:cstheme="minorHAnsi"/>
          <w:b/>
          <w:color w:val="000000"/>
        </w:rPr>
        <w:t>Leapwork Tool.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Good Experience in testing </w:t>
      </w:r>
      <w:r w:rsidRPr="00CA54B3">
        <w:rPr>
          <w:rFonts w:asciiTheme="minorHAnsi" w:hAnsiTheme="minorHAnsi" w:cstheme="minorHAnsi"/>
          <w:b/>
          <w:color w:val="000000"/>
        </w:rPr>
        <w:t>Mobile applications</w:t>
      </w:r>
      <w:r>
        <w:rPr>
          <w:rFonts w:asciiTheme="minorHAnsi" w:hAnsiTheme="minorHAnsi" w:cstheme="minorHAnsi"/>
          <w:color w:val="000000"/>
        </w:rPr>
        <w:t>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in test data set up, test scripts review, test scripts debugging, executing and maintaining status reports.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  <w:b/>
        </w:rPr>
      </w:pPr>
      <w:r>
        <w:rPr>
          <w:rFonts w:asciiTheme="minorHAnsi" w:eastAsia="Times New Roman" w:hAnsiTheme="minorHAnsi" w:cstheme="minorHAnsi"/>
          <w:color w:val="000000"/>
        </w:rPr>
        <w:t xml:space="preserve">Experienced in developing the test scripts with </w:t>
      </w:r>
      <w:r>
        <w:rPr>
          <w:rFonts w:asciiTheme="minorHAnsi" w:eastAsia="Times New Roman" w:hAnsiTheme="minorHAnsi" w:cstheme="minorHAnsi"/>
          <w:b/>
          <w:color w:val="000000"/>
        </w:rPr>
        <w:t>TestNG</w:t>
      </w:r>
      <w:r>
        <w:rPr>
          <w:rFonts w:asciiTheme="minorHAnsi" w:hAnsiTheme="minorHAnsi" w:cstheme="minorHAnsi"/>
          <w:b/>
          <w:color w:val="000000"/>
        </w:rPr>
        <w:t xml:space="preserve"> Framework 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Experienced in developing and updating test scripts with </w:t>
      </w:r>
      <w:r>
        <w:rPr>
          <w:rFonts w:asciiTheme="minorHAnsi" w:hAnsiTheme="minorHAnsi" w:cstheme="minorHAnsi"/>
          <w:b/>
        </w:rPr>
        <w:t>Hybrid Framework</w:t>
      </w:r>
      <w:r>
        <w:rPr>
          <w:rFonts w:asciiTheme="minorHAnsi" w:hAnsiTheme="minorHAnsi" w:cstheme="minorHAnsi"/>
        </w:rPr>
        <w:t>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Knowledge in developing </w:t>
      </w:r>
      <w:r>
        <w:rPr>
          <w:rFonts w:asciiTheme="minorHAnsi" w:hAnsiTheme="minorHAnsi" w:cstheme="minorHAnsi"/>
          <w:b/>
        </w:rPr>
        <w:t>BDD framework</w:t>
      </w:r>
      <w:r>
        <w:rPr>
          <w:rFonts w:asciiTheme="minorHAnsi" w:hAnsiTheme="minorHAnsi" w:cstheme="minorHAnsi"/>
        </w:rPr>
        <w:t xml:space="preserve"> using </w:t>
      </w:r>
      <w:r>
        <w:rPr>
          <w:rFonts w:asciiTheme="minorHAnsi" w:hAnsiTheme="minorHAnsi" w:cstheme="minorHAnsi"/>
          <w:b/>
        </w:rPr>
        <w:t>Cucumber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 in Defect Reporting and Tracking using </w:t>
      </w:r>
      <w:r>
        <w:rPr>
          <w:rFonts w:asciiTheme="minorHAnsi" w:hAnsiTheme="minorHAnsi" w:cstheme="minorHAnsi"/>
          <w:b/>
          <w:bCs/>
        </w:rPr>
        <w:t>Version One</w:t>
      </w:r>
      <w:r w:rsidR="00CA54B3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b/>
        </w:rPr>
        <w:t>JIRA</w:t>
      </w:r>
      <w:r w:rsidR="00CA54B3">
        <w:rPr>
          <w:rFonts w:asciiTheme="minorHAnsi" w:hAnsiTheme="minorHAnsi" w:cstheme="minorHAnsi"/>
          <w:b/>
        </w:rPr>
        <w:t xml:space="preserve"> </w:t>
      </w:r>
      <w:r w:rsidR="00CA54B3" w:rsidRPr="00CA54B3">
        <w:rPr>
          <w:rFonts w:asciiTheme="minorHAnsi" w:hAnsiTheme="minorHAnsi" w:cstheme="minorHAnsi"/>
        </w:rPr>
        <w:t>and</w:t>
      </w:r>
      <w:r w:rsidR="00CA54B3">
        <w:rPr>
          <w:rFonts w:asciiTheme="minorHAnsi" w:hAnsiTheme="minorHAnsi" w:cstheme="minorHAnsi"/>
          <w:b/>
        </w:rPr>
        <w:t xml:space="preserve"> ALM</w:t>
      </w:r>
      <w:r>
        <w:rPr>
          <w:rFonts w:asciiTheme="minorHAnsi" w:hAnsiTheme="minorHAnsi" w:cstheme="minorHAnsi"/>
          <w:b/>
        </w:rPr>
        <w:t>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Participated in Daily scrum meeting, QA meeting, Peer Reviews, Periodic Project Meetings.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Flair to adapt to new Technologies, self-starter, fast learner, good communication and interpersonal skills.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 in working independently as well as in a team and across various departments.</w:t>
      </w:r>
    </w:p>
    <w:p w:rsidR="00003289" w:rsidRDefault="00EF1032">
      <w:pPr>
        <w:pStyle w:val="ListParagraph"/>
        <w:numPr>
          <w:ilvl w:val="0"/>
          <w:numId w:val="2"/>
        </w:numPr>
        <w:spacing w:line="257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>Ability to learn and adapt quickly to the emerging new technologies.</w:t>
      </w:r>
    </w:p>
    <w:p w:rsidR="00003289" w:rsidRDefault="00003289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003289" w:rsidRDefault="00EF103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Skills Profile</w:t>
      </w:r>
    </w:p>
    <w:p w:rsidR="00003289" w:rsidRDefault="00EF1032">
      <w:pPr>
        <w:pStyle w:val="ResumeSkillSe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Technical</w:t>
      </w:r>
    </w:p>
    <w:tbl>
      <w:tblPr>
        <w:tblpPr w:leftFromText="180" w:rightFromText="180" w:vertAnchor="text" w:horzAnchor="margin" w:tblpX="108" w:tblpY="60"/>
        <w:tblOverlap w:val="never"/>
        <w:tblW w:w="10080" w:type="dxa"/>
        <w:tblLayout w:type="fixed"/>
        <w:tblLook w:val="01E0" w:firstRow="1" w:lastRow="1" w:firstColumn="1" w:lastColumn="1" w:noHBand="0" w:noVBand="0"/>
      </w:tblPr>
      <w:tblGrid>
        <w:gridCol w:w="2520"/>
        <w:gridCol w:w="7560"/>
      </w:tblGrid>
      <w:tr w:rsidR="00003289"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Manual, API and Automation Testing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pBdr>
                <w:bottom w:val="single" w:sz="4" w:space="1" w:color="FFFFFF"/>
              </w:pBdr>
              <w:spacing w:before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Functional testing, Regression testing, Retesting, Database, Smoke/Sanity testing, Restful Webservices testing and Performance Testing</w:t>
            </w:r>
          </w:p>
        </w:tc>
      </w:tr>
      <w:tr w:rsidR="00003289">
        <w:tc>
          <w:tcPr>
            <w:tcW w:w="2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Team Management Tools</w:t>
            </w:r>
          </w:p>
        </w:tc>
        <w:tc>
          <w:tcPr>
            <w:tcW w:w="7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pBdr>
                <w:bottom w:val="single" w:sz="4" w:space="1" w:color="FFFFFF"/>
              </w:pBdr>
              <w:spacing w:before="60"/>
              <w:jc w:val="both"/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>Version One</w:t>
            </w:r>
          </w:p>
        </w:tc>
      </w:tr>
      <w:tr w:rsidR="00003289">
        <w:tc>
          <w:tcPr>
            <w:tcW w:w="2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Database</w:t>
            </w:r>
          </w:p>
        </w:tc>
        <w:tc>
          <w:tcPr>
            <w:tcW w:w="7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pBdr>
                <w:bottom w:val="single" w:sz="4" w:space="1" w:color="FFFFFF"/>
              </w:pBdr>
              <w:spacing w:before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 xml:space="preserve">SQL </w:t>
            </w:r>
          </w:p>
        </w:tc>
      </w:tr>
      <w:tr w:rsidR="00003289"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Test Tools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spacing w:after="1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Selenium, Eclipse, Postman, SoapUI, Leapwork</w:t>
            </w:r>
            <w:r w:rsidR="00205CBE">
              <w:rPr>
                <w:rFonts w:asciiTheme="minorHAnsi" w:hAnsiTheme="minorHAnsi" w:cstheme="minorHAnsi"/>
                <w:sz w:val="22"/>
                <w:szCs w:val="22"/>
              </w:rPr>
              <w:t>, Testim Tool</w:t>
            </w:r>
          </w:p>
        </w:tc>
      </w:tr>
      <w:tr w:rsidR="00003289"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Languages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pBdr>
                <w:bottom w:val="single" w:sz="4" w:space="1" w:color="FFFFFF"/>
              </w:pBdr>
              <w:spacing w:before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>CoreJava</w:t>
            </w:r>
            <w:r w:rsidR="00CA54B3"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>, Javascript and Typscript(Basic)</w:t>
            </w:r>
          </w:p>
        </w:tc>
      </w:tr>
      <w:tr w:rsidR="00003289"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pBdr>
                <w:bottom w:val="single" w:sz="4" w:space="1" w:color="FFFFFF"/>
              </w:pBdr>
              <w:spacing w:before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>Windows NT/2000/XP</w:t>
            </w:r>
          </w:p>
        </w:tc>
      </w:tr>
      <w:tr w:rsidR="00003289"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pBdr>
                <w:bottom w:val="single" w:sz="4" w:space="1" w:color="FFFFFF"/>
              </w:pBdr>
              <w:spacing w:before="60"/>
              <w:jc w:val="both"/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>GitHub</w:t>
            </w:r>
          </w:p>
        </w:tc>
      </w:tr>
    </w:tbl>
    <w:p w:rsidR="00003289" w:rsidRDefault="00003289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 w:after="0"/>
        <w:jc w:val="both"/>
        <w:rPr>
          <w:rFonts w:asciiTheme="minorHAnsi" w:hAnsiTheme="minorHAnsi" w:cstheme="minorHAnsi"/>
          <w:i w:val="0"/>
          <w:sz w:val="22"/>
          <w:szCs w:val="22"/>
        </w:rPr>
      </w:pPr>
    </w:p>
    <w:p w:rsidR="00003289" w:rsidRDefault="00EF1032" w:rsidP="00E86C9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ind w:left="576" w:hanging="57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Professional Experience</w:t>
      </w:r>
    </w:p>
    <w:p w:rsidR="00CA54B3" w:rsidRDefault="00CA54B3" w:rsidP="00E86C9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ind w:left="576" w:hanging="576"/>
        <w:rPr>
          <w:rFonts w:asciiTheme="minorHAnsi" w:hAnsiTheme="minorHAnsi" w:cstheme="minorHAnsi"/>
          <w:sz w:val="22"/>
          <w:szCs w:val="22"/>
        </w:rPr>
      </w:pPr>
    </w:p>
    <w:p w:rsidR="00CA54B3" w:rsidRDefault="00CA54B3" w:rsidP="00CA54B3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i w:val="0"/>
          <w:color w:val="000000"/>
          <w:sz w:val="22"/>
          <w:szCs w:val="22"/>
        </w:rPr>
      </w:pPr>
      <w:r>
        <w:rPr>
          <w:rFonts w:asciiTheme="minorHAnsi" w:hAnsiTheme="minorHAnsi" w:cstheme="minorHAnsi"/>
          <w:i w:val="0"/>
          <w:color w:val="000000"/>
          <w:sz w:val="22"/>
          <w:szCs w:val="22"/>
        </w:rPr>
        <w:t>Pegasus</w:t>
      </w:r>
      <w:r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 (Hospitality Domain)</w:t>
      </w:r>
    </w:p>
    <w:p w:rsidR="00CA54B3" w:rsidRPr="00CA54B3" w:rsidRDefault="00CA54B3" w:rsidP="00CA54B3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sz w:val="22"/>
          <w:szCs w:val="22"/>
        </w:rPr>
        <w:t>Trainee Engineer</w:t>
      </w: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187"/>
        <w:gridCol w:w="7873"/>
      </w:tblGrid>
      <w:tr w:rsidR="00CA54B3" w:rsidTr="000D0061">
        <w:tc>
          <w:tcPr>
            <w:tcW w:w="2222" w:type="dxa"/>
            <w:shd w:val="clear" w:color="auto" w:fill="auto"/>
          </w:tcPr>
          <w:p w:rsidR="00CA54B3" w:rsidRDefault="00CA54B3" w:rsidP="000D0061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Employer</w:t>
            </w:r>
          </w:p>
        </w:tc>
        <w:tc>
          <w:tcPr>
            <w:tcW w:w="8088" w:type="dxa"/>
            <w:shd w:val="clear" w:color="auto" w:fill="auto"/>
          </w:tcPr>
          <w:p w:rsidR="00CA54B3" w:rsidRDefault="00CA54B3" w:rsidP="000D0061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  <w:lang w:val="en-GB"/>
              </w:rPr>
              <w:t>IGT Solutions Pvt Ltd</w:t>
            </w:r>
          </w:p>
        </w:tc>
      </w:tr>
      <w:tr w:rsidR="00CA54B3" w:rsidTr="000D0061">
        <w:tc>
          <w:tcPr>
            <w:tcW w:w="222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CA54B3" w:rsidRDefault="00CA54B3" w:rsidP="000D0061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Duration</w:t>
            </w:r>
          </w:p>
        </w:tc>
        <w:tc>
          <w:tcPr>
            <w:tcW w:w="808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CA54B3" w:rsidRDefault="00CA54B3" w:rsidP="00CA54B3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August 2021 – September</w:t>
            </w: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 2022</w:t>
            </w:r>
          </w:p>
        </w:tc>
      </w:tr>
    </w:tbl>
    <w:p w:rsidR="00CA54B3" w:rsidRDefault="00CA54B3" w:rsidP="00CA54B3">
      <w:pPr>
        <w:pStyle w:val="ResumeHeading"/>
        <w:numPr>
          <w:ilvl w:val="0"/>
          <w:numId w:val="0"/>
        </w:numPr>
        <w:spacing w:before="60"/>
        <w:ind w:left="720"/>
        <w:jc w:val="both"/>
        <w:rPr>
          <w:rFonts w:asciiTheme="minorHAnsi" w:hAnsiTheme="minorHAnsi" w:cstheme="minorHAnsi"/>
          <w:bCs w:val="0"/>
          <w:i w:val="0"/>
          <w:sz w:val="22"/>
          <w:szCs w:val="22"/>
        </w:rPr>
      </w:pPr>
    </w:p>
    <w:p w:rsidR="00CA54B3" w:rsidRDefault="00CA54B3" w:rsidP="00CA54B3">
      <w:pPr>
        <w:pStyle w:val="ResumeHeading"/>
        <w:numPr>
          <w:ilvl w:val="0"/>
          <w:numId w:val="0"/>
        </w:numPr>
        <w:spacing w:before="60"/>
        <w:ind w:left="72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bCs w:val="0"/>
          <w:i w:val="0"/>
          <w:sz w:val="22"/>
          <w:szCs w:val="22"/>
        </w:rPr>
        <w:t>Summary of Projects</w:t>
      </w:r>
      <w:r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  <w:t>:</w:t>
      </w:r>
    </w:p>
    <w:p w:rsidR="00CA54B3" w:rsidRDefault="00CA54B3" w:rsidP="00CA54B3">
      <w:pPr>
        <w:pStyle w:val="Normal1"/>
        <w:spacing w:before="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been working as </w:t>
      </w:r>
      <w:proofErr w:type="gramStart"/>
      <w:r>
        <w:rPr>
          <w:rFonts w:asciiTheme="minorHAnsi" w:hAnsiTheme="minorHAnsi" w:cstheme="minorHAnsi"/>
          <w:sz w:val="22"/>
          <w:szCs w:val="22"/>
        </w:rPr>
        <w:t>an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Trainee Software Engineer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</w:t>
      </w:r>
      <w:r>
        <w:rPr>
          <w:rFonts w:asciiTheme="minorHAnsi" w:eastAsia="Verdana" w:hAnsiTheme="minorHAnsi" w:cstheme="minorHAnsi"/>
          <w:sz w:val="22"/>
          <w:szCs w:val="22"/>
          <w:lang w:val="en-GB"/>
        </w:rPr>
        <w:t>IGT Solutions Pvt Ltd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</w:t>
      </w:r>
      <w:r>
        <w:rPr>
          <w:rFonts w:asciiTheme="minorHAnsi" w:hAnsiTheme="minorHAnsi" w:cstheme="minorHAnsi"/>
          <w:sz w:val="22"/>
          <w:szCs w:val="22"/>
        </w:rPr>
        <w:t xml:space="preserve">n the Pegasus Project is online hotel booking information center portal for citizens across. Includes functionalities like general details, room reservation details, loyalty details, </w:t>
      </w:r>
      <w:proofErr w:type="gramStart"/>
      <w:r>
        <w:rPr>
          <w:rFonts w:asciiTheme="minorHAnsi" w:hAnsiTheme="minorHAnsi" w:cstheme="minorHAnsi"/>
          <w:sz w:val="22"/>
          <w:szCs w:val="22"/>
        </w:rPr>
        <w:t>authentication  etc.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includes 400 functionalities related to hotels. It is being used in UAE, Europe, Asia Pacific, and worldwide.</w:t>
      </w:r>
    </w:p>
    <w:p w:rsidR="00CA54B3" w:rsidRDefault="00CA54B3" w:rsidP="00CA54B3">
      <w:pPr>
        <w:pStyle w:val="ResumeHeading"/>
        <w:numPr>
          <w:ilvl w:val="0"/>
          <w:numId w:val="0"/>
        </w:numPr>
        <w:spacing w:before="60"/>
        <w:ind w:left="576"/>
        <w:jc w:val="both"/>
        <w:rPr>
          <w:rFonts w:asciiTheme="minorHAnsi" w:hAnsiTheme="minorHAnsi" w:cstheme="minorHAnsi"/>
          <w:i w:val="0"/>
          <w:iCs w:val="0"/>
          <w:sz w:val="22"/>
          <w:szCs w:val="22"/>
        </w:rPr>
      </w:pPr>
    </w:p>
    <w:p w:rsidR="00CA54B3" w:rsidRDefault="00CA54B3" w:rsidP="00CA54B3">
      <w:pPr>
        <w:pStyle w:val="ResumeHeading"/>
        <w:numPr>
          <w:ilvl w:val="0"/>
          <w:numId w:val="0"/>
        </w:numPr>
        <w:spacing w:before="60"/>
        <w:ind w:left="576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iCs w:val="0"/>
          <w:sz w:val="22"/>
          <w:szCs w:val="22"/>
        </w:rPr>
        <w:t>Responsibilities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:</w:t>
      </w:r>
    </w:p>
    <w:p w:rsidR="00CA54B3" w:rsidRDefault="00CA54B3" w:rsidP="00CA54B3">
      <w:pPr>
        <w:numPr>
          <w:ilvl w:val="0"/>
          <w:numId w:val="40"/>
        </w:numPr>
        <w:shd w:val="clear" w:color="auto" w:fill="FFFFFF"/>
        <w:spacing w:before="75" w:after="7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Created and Verified Web services API requests, SOAP Protocols.</w:t>
      </w:r>
    </w:p>
    <w:p w:rsidR="00CA54B3" w:rsidRDefault="00CA54B3" w:rsidP="00CA54B3">
      <w:pPr>
        <w:numPr>
          <w:ilvl w:val="0"/>
          <w:numId w:val="40"/>
        </w:numPr>
        <w:shd w:val="clear" w:color="auto" w:fill="FFFFFF"/>
        <w:spacing w:before="75" w:after="7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Involved in creating Test Environment for Web </w:t>
      </w:r>
      <w:proofErr w:type="gramStart"/>
      <w:r>
        <w:rPr>
          <w:rFonts w:asciiTheme="minorHAnsi" w:hAnsiTheme="minorHAnsi" w:cstheme="minorHAnsi"/>
          <w:sz w:val="22"/>
          <w:szCs w:val="22"/>
        </w:rPr>
        <w:t>services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Testing.</w:t>
      </w:r>
    </w:p>
    <w:p w:rsidR="00CA54B3" w:rsidRDefault="00CA54B3" w:rsidP="00CA54B3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Preparing and Execution of test scripts using </w:t>
      </w:r>
      <w:r w:rsidRPr="00CA54B3">
        <w:rPr>
          <w:rFonts w:asciiTheme="minorHAnsi" w:hAnsiTheme="minorHAnsi" w:cstheme="minorHAnsi"/>
          <w:b/>
        </w:rPr>
        <w:t xml:space="preserve">Selenium Web Driver </w:t>
      </w:r>
      <w:r w:rsidRPr="00CA54B3">
        <w:rPr>
          <w:rFonts w:asciiTheme="minorHAnsi" w:hAnsiTheme="minorHAnsi" w:cstheme="minorHAnsi"/>
        </w:rPr>
        <w:t>with</w:t>
      </w:r>
      <w:r w:rsidRPr="00CA54B3">
        <w:rPr>
          <w:rFonts w:asciiTheme="minorHAnsi" w:hAnsiTheme="minorHAnsi" w:cstheme="minorHAnsi"/>
          <w:b/>
        </w:rPr>
        <w:t xml:space="preserve"> TestNG Framework</w:t>
      </w:r>
      <w:r>
        <w:rPr>
          <w:rFonts w:asciiTheme="minorHAnsi" w:hAnsiTheme="minorHAnsi" w:cstheme="minorHAnsi"/>
        </w:rPr>
        <w:t xml:space="preserve"> using Eclipse IDE.</w:t>
      </w:r>
    </w:p>
    <w:p w:rsidR="00CA54B3" w:rsidRDefault="00CA54B3" w:rsidP="00CA54B3">
      <w:pPr>
        <w:pStyle w:val="ListParagraph"/>
        <w:numPr>
          <w:ilvl w:val="0"/>
          <w:numId w:val="40"/>
        </w:numPr>
        <w:spacing w:before="10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</w:rPr>
        <w:t>Understanding the product requirement and creating/maintaining software test cases based on the product requirement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CA54B3" w:rsidRDefault="00CA54B3" w:rsidP="00CA54B3">
      <w:pPr>
        <w:pStyle w:val="ListParagraph"/>
        <w:numPr>
          <w:ilvl w:val="0"/>
          <w:numId w:val="40"/>
        </w:numPr>
        <w:spacing w:before="10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Understanding the product requirement and creating/maintaining software test cases based on the product requirement.</w:t>
      </w:r>
    </w:p>
    <w:p w:rsidR="00CA54B3" w:rsidRDefault="00CA54B3" w:rsidP="00CA54B3">
      <w:pPr>
        <w:pStyle w:val="ListParagraph"/>
        <w:numPr>
          <w:ilvl w:val="0"/>
          <w:numId w:val="40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Compatibility (OS, Browser and DB Server), UI Testing, Retesting, Regression, Sanity and Smoke testing </w:t>
      </w:r>
    </w:p>
    <w:p w:rsidR="00CA54B3" w:rsidRDefault="00CA54B3" w:rsidP="00CA54B3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Prepared and executed Test cases with Test data and logging the defects using Version One</w:t>
      </w:r>
    </w:p>
    <w:p w:rsidR="00CA54B3" w:rsidRDefault="00CA54B3" w:rsidP="00CA54B3">
      <w:pPr>
        <w:pStyle w:val="ListParagraph"/>
        <w:numPr>
          <w:ilvl w:val="0"/>
          <w:numId w:val="40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Database Validation</w:t>
      </w:r>
      <w:r>
        <w:rPr>
          <w:rFonts w:asciiTheme="minorHAnsi" w:hAnsiTheme="minorHAnsi" w:cstheme="minorHAnsi"/>
        </w:rPr>
        <w:t xml:space="preserve"> to check the updated data in the Database.</w:t>
      </w:r>
    </w:p>
    <w:p w:rsidR="00CA54B3" w:rsidRDefault="00CA54B3" w:rsidP="00CA54B3">
      <w:pPr>
        <w:pStyle w:val="ListParagraph"/>
        <w:numPr>
          <w:ilvl w:val="0"/>
          <w:numId w:val="40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Tracking overall test coverage for the application.</w:t>
      </w:r>
    </w:p>
    <w:p w:rsidR="00CA54B3" w:rsidRDefault="00CA54B3" w:rsidP="00CA54B3">
      <w:pPr>
        <w:pStyle w:val="ResumeHeading"/>
        <w:numPr>
          <w:ilvl w:val="0"/>
          <w:numId w:val="0"/>
        </w:numPr>
        <w:spacing w:before="60"/>
        <w:ind w:left="360"/>
        <w:jc w:val="both"/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</w:pPr>
      <w:proofErr w:type="gramStart"/>
      <w:r>
        <w:rPr>
          <w:rFonts w:asciiTheme="minorHAnsi" w:hAnsiTheme="minorHAnsi" w:cstheme="minorHAnsi"/>
          <w:i w:val="0"/>
          <w:iCs w:val="0"/>
          <w:sz w:val="22"/>
          <w:szCs w:val="22"/>
        </w:rPr>
        <w:t>Environment :</w:t>
      </w:r>
      <w:proofErr w:type="gramEnd"/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Automation,Selenium, Webdriver, Java and SQL.</w:t>
      </w:r>
    </w:p>
    <w:p w:rsidR="00CA54B3" w:rsidRDefault="00CA54B3" w:rsidP="00E86C9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ind w:left="576" w:hanging="576"/>
        <w:rPr>
          <w:rFonts w:asciiTheme="minorHAnsi" w:hAnsiTheme="minorHAnsi" w:cstheme="minorHAnsi"/>
          <w:sz w:val="22"/>
          <w:szCs w:val="22"/>
        </w:rPr>
      </w:pPr>
    </w:p>
    <w:p w:rsidR="002871E2" w:rsidRDefault="002871E2" w:rsidP="002871E2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i w:val="0"/>
          <w:color w:val="000000"/>
          <w:sz w:val="22"/>
          <w:szCs w:val="22"/>
        </w:rPr>
      </w:pPr>
      <w:r>
        <w:rPr>
          <w:rFonts w:asciiTheme="minorHAnsi" w:hAnsiTheme="minorHAnsi" w:cstheme="minorHAnsi"/>
          <w:i w:val="0"/>
          <w:color w:val="000000"/>
          <w:sz w:val="22"/>
          <w:szCs w:val="22"/>
        </w:rPr>
        <w:t>ADT Security Services</w:t>
      </w:r>
    </w:p>
    <w:p w:rsidR="002871E2" w:rsidRDefault="00CA54B3" w:rsidP="002871E2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sz w:val="22"/>
          <w:szCs w:val="22"/>
        </w:rPr>
        <w:t>Associate Software</w:t>
      </w:r>
      <w:r w:rsidR="002871E2">
        <w:rPr>
          <w:rFonts w:asciiTheme="minorHAnsi" w:hAnsiTheme="minorHAnsi" w:cstheme="minorHAnsi"/>
          <w:i w:val="0"/>
          <w:sz w:val="22"/>
          <w:szCs w:val="22"/>
        </w:rPr>
        <w:t xml:space="preserve"> Engineer</w:t>
      </w: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187"/>
        <w:gridCol w:w="7873"/>
      </w:tblGrid>
      <w:tr w:rsidR="002871E2" w:rsidTr="004C1E6C">
        <w:tc>
          <w:tcPr>
            <w:tcW w:w="2222" w:type="dxa"/>
            <w:shd w:val="clear" w:color="auto" w:fill="auto"/>
          </w:tcPr>
          <w:p w:rsidR="002871E2" w:rsidRDefault="002871E2" w:rsidP="004C1E6C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Employer</w:t>
            </w:r>
          </w:p>
        </w:tc>
        <w:tc>
          <w:tcPr>
            <w:tcW w:w="8088" w:type="dxa"/>
            <w:shd w:val="clear" w:color="auto" w:fill="auto"/>
          </w:tcPr>
          <w:p w:rsidR="002871E2" w:rsidRDefault="002871E2" w:rsidP="004C1E6C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  <w:lang w:val="en-GB"/>
              </w:rPr>
              <w:t>IGT Solutions Pvt Ltd</w:t>
            </w:r>
          </w:p>
        </w:tc>
      </w:tr>
      <w:tr w:rsidR="002871E2" w:rsidTr="004C1E6C">
        <w:tc>
          <w:tcPr>
            <w:tcW w:w="222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2871E2" w:rsidRDefault="002871E2" w:rsidP="004C1E6C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Duration</w:t>
            </w:r>
          </w:p>
        </w:tc>
        <w:tc>
          <w:tcPr>
            <w:tcW w:w="808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2871E2" w:rsidRDefault="00CA54B3" w:rsidP="00CA54B3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September</w:t>
            </w:r>
            <w:r w:rsidR="002871E2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 2022 – </w:t>
            </w: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October 2023</w:t>
            </w:r>
          </w:p>
        </w:tc>
      </w:tr>
    </w:tbl>
    <w:p w:rsidR="002871E2" w:rsidRDefault="002871E2" w:rsidP="002871E2">
      <w:pPr>
        <w:pStyle w:val="ResumeHeading"/>
        <w:numPr>
          <w:ilvl w:val="0"/>
          <w:numId w:val="0"/>
        </w:numPr>
        <w:spacing w:before="60"/>
        <w:ind w:left="720"/>
        <w:jc w:val="both"/>
        <w:rPr>
          <w:rFonts w:asciiTheme="minorHAnsi" w:hAnsiTheme="minorHAnsi" w:cstheme="minorHAnsi"/>
          <w:bCs w:val="0"/>
          <w:i w:val="0"/>
          <w:sz w:val="22"/>
          <w:szCs w:val="22"/>
        </w:rPr>
      </w:pPr>
    </w:p>
    <w:p w:rsidR="002871E2" w:rsidRDefault="002871E2" w:rsidP="002871E2">
      <w:pPr>
        <w:pStyle w:val="ResumeHeading"/>
        <w:numPr>
          <w:ilvl w:val="0"/>
          <w:numId w:val="0"/>
        </w:numPr>
        <w:spacing w:before="60"/>
        <w:ind w:left="72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bCs w:val="0"/>
          <w:i w:val="0"/>
          <w:sz w:val="22"/>
          <w:szCs w:val="22"/>
        </w:rPr>
        <w:t>Summary of Projects</w:t>
      </w:r>
      <w:r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  <w:t>:</w:t>
      </w:r>
    </w:p>
    <w:p w:rsidR="002871E2" w:rsidRDefault="002871E2" w:rsidP="002871E2">
      <w:pPr>
        <w:pStyle w:val="Normal1"/>
        <w:spacing w:before="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been currently working as an </w:t>
      </w:r>
      <w:r w:rsidR="00CA54B3">
        <w:rPr>
          <w:rFonts w:asciiTheme="minorHAnsi" w:hAnsiTheme="minorHAnsi" w:cstheme="minorHAnsi"/>
          <w:sz w:val="22"/>
          <w:szCs w:val="22"/>
        </w:rPr>
        <w:t>Associate</w:t>
      </w:r>
      <w:r>
        <w:rPr>
          <w:rFonts w:asciiTheme="minorHAnsi" w:hAnsiTheme="minorHAnsi" w:cstheme="minorHAnsi"/>
          <w:sz w:val="22"/>
          <w:szCs w:val="22"/>
        </w:rPr>
        <w:t xml:space="preserve"> Automation Engineer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</w:t>
      </w:r>
      <w:r>
        <w:rPr>
          <w:rFonts w:asciiTheme="minorHAnsi" w:eastAsia="Verdana" w:hAnsiTheme="minorHAnsi" w:cstheme="minorHAnsi"/>
          <w:sz w:val="22"/>
          <w:szCs w:val="22"/>
          <w:lang w:val="en-GB"/>
        </w:rPr>
        <w:t>IGT Solutions Pvt Ltd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</w:t>
      </w:r>
      <w:r>
        <w:rPr>
          <w:rFonts w:asciiTheme="minorHAnsi" w:hAnsiTheme="minorHAnsi" w:cstheme="minorHAnsi"/>
          <w:sz w:val="22"/>
          <w:szCs w:val="22"/>
        </w:rPr>
        <w:t xml:space="preserve">n the ADT Security Services is E-com application information center portal for citizens across. Includes functionalities like general </w:t>
      </w:r>
      <w:r>
        <w:rPr>
          <w:rFonts w:asciiTheme="minorHAnsi" w:hAnsiTheme="minorHAnsi" w:cstheme="minorHAnsi"/>
          <w:sz w:val="22"/>
          <w:szCs w:val="22"/>
        </w:rPr>
        <w:lastRenderedPageBreak/>
        <w:t xml:space="preserve">details, </w:t>
      </w:r>
      <w:r w:rsidRPr="002871E2">
        <w:rPr>
          <w:rFonts w:asciiTheme="minorHAnsi" w:hAnsiTheme="minorHAnsi" w:cstheme="minorHAnsi"/>
          <w:sz w:val="22"/>
          <w:szCs w:val="22"/>
        </w:rPr>
        <w:t>small and large business electronic security, fire protection, and other related alarm monitoring services throughout the United States.</w:t>
      </w:r>
    </w:p>
    <w:p w:rsidR="002871E2" w:rsidRDefault="002871E2" w:rsidP="002871E2">
      <w:pPr>
        <w:pStyle w:val="Normal1"/>
        <w:spacing w:before="60" w:line="259" w:lineRule="auto"/>
        <w:jc w:val="both"/>
        <w:rPr>
          <w:rFonts w:asciiTheme="minorHAnsi" w:hAnsiTheme="minorHAnsi" w:cstheme="minorHAnsi"/>
          <w:i/>
          <w:iCs/>
          <w:sz w:val="22"/>
          <w:szCs w:val="22"/>
        </w:rPr>
      </w:pPr>
    </w:p>
    <w:p w:rsidR="002871E2" w:rsidRDefault="002871E2" w:rsidP="002871E2">
      <w:pPr>
        <w:pStyle w:val="ResumeHeading"/>
        <w:numPr>
          <w:ilvl w:val="0"/>
          <w:numId w:val="0"/>
        </w:numPr>
        <w:spacing w:before="60"/>
        <w:ind w:left="576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iCs w:val="0"/>
          <w:sz w:val="22"/>
          <w:szCs w:val="22"/>
        </w:rPr>
        <w:t>Responsibilities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:</w:t>
      </w:r>
    </w:p>
    <w:p w:rsidR="002871E2" w:rsidRDefault="002871E2" w:rsidP="002871E2">
      <w:pPr>
        <w:numPr>
          <w:ilvl w:val="0"/>
          <w:numId w:val="40"/>
        </w:numPr>
        <w:shd w:val="clear" w:color="auto" w:fill="FFFFFF"/>
        <w:spacing w:before="75" w:after="7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Involved in creating Test Environment for Web </w:t>
      </w:r>
      <w:proofErr w:type="gramStart"/>
      <w:r>
        <w:rPr>
          <w:rFonts w:asciiTheme="minorHAnsi" w:hAnsiTheme="minorHAnsi" w:cstheme="minorHAnsi"/>
          <w:sz w:val="22"/>
          <w:szCs w:val="22"/>
        </w:rPr>
        <w:t>services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Testing in No-Code/Low Code Automation tool like Leapwork Tool.</w:t>
      </w:r>
    </w:p>
    <w:p w:rsidR="002871E2" w:rsidRDefault="002871E2" w:rsidP="002871E2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Preparing and Execution of test scripts using Leapwork Tool.</w:t>
      </w:r>
    </w:p>
    <w:p w:rsidR="002871E2" w:rsidRDefault="002871E2" w:rsidP="002871E2">
      <w:pPr>
        <w:pStyle w:val="ListParagraph"/>
        <w:numPr>
          <w:ilvl w:val="0"/>
          <w:numId w:val="40"/>
        </w:numPr>
        <w:spacing w:before="10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</w:rPr>
        <w:t>Understanding the product requirement and creating/maintaining software test cases based on the product requirement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2871E2" w:rsidRDefault="002871E2" w:rsidP="002871E2">
      <w:pPr>
        <w:pStyle w:val="ListParagraph"/>
        <w:numPr>
          <w:ilvl w:val="0"/>
          <w:numId w:val="40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Compatibility (OS, Browser and DB Server), UI Testing, Retesting, Regression, Sanity and Smoke testing </w:t>
      </w:r>
      <w:r w:rsidR="00205CBE">
        <w:rPr>
          <w:rFonts w:asciiTheme="minorHAnsi" w:hAnsiTheme="minorHAnsi" w:cstheme="minorHAnsi"/>
        </w:rPr>
        <w:t>using Leapwork Tool.</w:t>
      </w:r>
    </w:p>
    <w:p w:rsidR="002871E2" w:rsidRDefault="002871E2" w:rsidP="002871E2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Prepared and executed Test cases with Test data and logging the defects using Leapwork Tool</w:t>
      </w:r>
    </w:p>
    <w:p w:rsidR="002871E2" w:rsidRDefault="002871E2" w:rsidP="002871E2">
      <w:pPr>
        <w:pStyle w:val="ListParagraph"/>
        <w:numPr>
          <w:ilvl w:val="0"/>
          <w:numId w:val="40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Tracking overall test coverage for the application.</w:t>
      </w:r>
    </w:p>
    <w:p w:rsidR="00C079BA" w:rsidRDefault="002871E2" w:rsidP="00C079BA">
      <w:pPr>
        <w:pStyle w:val="ResumeHeading"/>
        <w:numPr>
          <w:ilvl w:val="0"/>
          <w:numId w:val="0"/>
        </w:numPr>
        <w:spacing w:before="60"/>
        <w:ind w:left="360"/>
        <w:jc w:val="both"/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</w:pPr>
      <w:proofErr w:type="gramStart"/>
      <w:r>
        <w:rPr>
          <w:rFonts w:asciiTheme="minorHAnsi" w:hAnsiTheme="minorHAnsi" w:cstheme="minorHAnsi"/>
          <w:i w:val="0"/>
          <w:iCs w:val="0"/>
          <w:sz w:val="22"/>
          <w:szCs w:val="22"/>
        </w:rPr>
        <w:t>Environment :</w:t>
      </w:r>
      <w:proofErr w:type="gramEnd"/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Leapwork Tool,</w:t>
      </w:r>
      <w:r w:rsidR="00205CBE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Jenkin</w:t>
      </w:r>
      <w:r w:rsidR="00CA54B3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, ALM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.</w:t>
      </w:r>
    </w:p>
    <w:p w:rsidR="00C079BA" w:rsidRDefault="00C079BA" w:rsidP="00C079BA">
      <w:pPr>
        <w:spacing w:after="160" w:line="256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eastAsia="ar-SA"/>
        </w:rPr>
      </w:pPr>
    </w:p>
    <w:p w:rsidR="00C079BA" w:rsidRPr="00197C0A" w:rsidRDefault="00C079BA" w:rsidP="00C079BA">
      <w:pPr>
        <w:spacing w:after="160" w:line="256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eastAsia="ar-SA"/>
        </w:rPr>
      </w:pPr>
      <w:r w:rsidRPr="00197C0A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eastAsia="ar-SA"/>
        </w:rPr>
        <w:t>PC Game Testing – Buluk Mayan Warfare</w:t>
      </w:r>
    </w:p>
    <w:p w:rsidR="00C079BA" w:rsidRDefault="00C079BA" w:rsidP="00C079BA">
      <w:pPr>
        <w:pStyle w:val="ResumeHeading"/>
        <w:numPr>
          <w:ilvl w:val="0"/>
          <w:numId w:val="0"/>
        </w:numPr>
        <w:spacing w:before="60"/>
        <w:ind w:left="576" w:hanging="576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bCs w:val="0"/>
          <w:i w:val="0"/>
          <w:sz w:val="22"/>
          <w:szCs w:val="22"/>
        </w:rPr>
        <w:t xml:space="preserve">Associate </w:t>
      </w:r>
      <w:r>
        <w:rPr>
          <w:rFonts w:asciiTheme="minorHAnsi" w:hAnsiTheme="minorHAnsi" w:cstheme="minorHAnsi"/>
          <w:bCs w:val="0"/>
          <w:i w:val="0"/>
          <w:sz w:val="22"/>
          <w:szCs w:val="22"/>
        </w:rPr>
        <w:t>Software Engineer</w:t>
      </w: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187"/>
        <w:gridCol w:w="7873"/>
      </w:tblGrid>
      <w:tr w:rsidR="00C079BA" w:rsidTr="000D0061">
        <w:tc>
          <w:tcPr>
            <w:tcW w:w="2222" w:type="dxa"/>
            <w:shd w:val="clear" w:color="auto" w:fill="auto"/>
          </w:tcPr>
          <w:p w:rsidR="00C079BA" w:rsidRDefault="00C079BA" w:rsidP="000D0061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Employer</w:t>
            </w:r>
          </w:p>
        </w:tc>
        <w:tc>
          <w:tcPr>
            <w:tcW w:w="8088" w:type="dxa"/>
            <w:shd w:val="clear" w:color="auto" w:fill="auto"/>
          </w:tcPr>
          <w:p w:rsidR="00C079BA" w:rsidRDefault="00C079BA" w:rsidP="000D0061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IGT Solutions Pvt Ltd</w:t>
            </w:r>
          </w:p>
        </w:tc>
      </w:tr>
      <w:tr w:rsidR="00C079BA" w:rsidTr="000D0061">
        <w:tc>
          <w:tcPr>
            <w:tcW w:w="222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C079BA" w:rsidRDefault="00C079BA" w:rsidP="000D0061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Duration</w:t>
            </w:r>
          </w:p>
        </w:tc>
        <w:tc>
          <w:tcPr>
            <w:tcW w:w="808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C079BA" w:rsidRDefault="00C079BA" w:rsidP="000D0061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November</w:t>
            </w: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 2023 – Current</w:t>
            </w:r>
          </w:p>
        </w:tc>
      </w:tr>
    </w:tbl>
    <w:p w:rsidR="00C079BA" w:rsidRDefault="00C079BA" w:rsidP="00C079BA">
      <w:pPr>
        <w:spacing w:after="160" w:line="25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eastAsia="ja-JP"/>
        </w:rPr>
      </w:pPr>
    </w:p>
    <w:p w:rsidR="00C079BA" w:rsidRDefault="00C079BA" w:rsidP="00C079BA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bCs w:val="0"/>
          <w:i w:val="0"/>
          <w:sz w:val="22"/>
          <w:szCs w:val="22"/>
        </w:rPr>
        <w:t>Summary of Projects</w:t>
      </w:r>
      <w:r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  <w:t>:</w:t>
      </w:r>
    </w:p>
    <w:p w:rsidR="00C079BA" w:rsidRDefault="00C079BA" w:rsidP="00C079BA">
      <w:pPr>
        <w:pStyle w:val="Normal1"/>
        <w:spacing w:before="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been currently working as a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Software Engineer in IGT Solutions Pvt Ltd, in PC Game Testing project “Buluk Mayan Warfare” which is developed on Unity Game Development Engine. It is a Single Player mission based Combat game based on a Tribal theme. </w:t>
      </w:r>
    </w:p>
    <w:p w:rsidR="00C079BA" w:rsidRDefault="00C079BA" w:rsidP="00C079BA">
      <w:pPr>
        <w:pStyle w:val="Normal1"/>
        <w:spacing w:before="60" w:line="259" w:lineRule="auto"/>
        <w:jc w:val="both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:rsidR="00C079BA" w:rsidRDefault="00C079BA" w:rsidP="00C079BA">
      <w:pPr>
        <w:pStyle w:val="ResumeHeading"/>
        <w:numPr>
          <w:ilvl w:val="0"/>
          <w:numId w:val="0"/>
        </w:numPr>
        <w:spacing w:before="60"/>
        <w:ind w:left="576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iCs w:val="0"/>
          <w:sz w:val="22"/>
          <w:szCs w:val="22"/>
        </w:rPr>
        <w:t>Responsibilities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:</w:t>
      </w:r>
    </w:p>
    <w:p w:rsidR="00C079BA" w:rsidRDefault="00C079BA" w:rsidP="00C079BA">
      <w:pPr>
        <w:numPr>
          <w:ilvl w:val="0"/>
          <w:numId w:val="28"/>
        </w:numPr>
        <w:shd w:val="clear" w:color="auto" w:fill="FFFFFF"/>
        <w:spacing w:before="75" w:after="75"/>
        <w:ind w:left="50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Created and Executes Test cases for different Module such as, UI/UX, Graphical, </w:t>
      </w:r>
      <w:r w:rsidRPr="00CE4F29">
        <w:rPr>
          <w:rFonts w:asciiTheme="minorHAnsi" w:hAnsiTheme="minorHAnsi" w:cstheme="minorHAnsi"/>
          <w:sz w:val="22"/>
          <w:szCs w:val="22"/>
        </w:rPr>
        <w:t>Visual issues</w:t>
      </w:r>
      <w:r>
        <w:rPr>
          <w:rFonts w:asciiTheme="minorHAnsi" w:hAnsiTheme="minorHAnsi" w:cstheme="minorHAnsi"/>
          <w:sz w:val="22"/>
          <w:szCs w:val="22"/>
        </w:rPr>
        <w:t xml:space="preserve">, asset Store </w:t>
      </w:r>
    </w:p>
    <w:p w:rsidR="00C079BA" w:rsidRPr="00CE4F29" w:rsidRDefault="00C079BA" w:rsidP="00C079BA">
      <w:pPr>
        <w:numPr>
          <w:ilvl w:val="0"/>
          <w:numId w:val="28"/>
        </w:numPr>
        <w:shd w:val="clear" w:color="auto" w:fill="FFFFFF"/>
        <w:spacing w:before="75" w:after="75"/>
        <w:ind w:left="502"/>
        <w:rPr>
          <w:rFonts w:asciiTheme="minorHAnsi" w:hAnsiTheme="minorHAnsi" w:cstheme="minorHAnsi"/>
          <w:sz w:val="22"/>
          <w:szCs w:val="22"/>
        </w:rPr>
      </w:pPr>
      <w:r w:rsidRPr="00CE4F29">
        <w:rPr>
          <w:rFonts w:asciiTheme="minorHAnsi" w:hAnsiTheme="minorHAnsi" w:cstheme="minorHAnsi"/>
          <w:sz w:val="22"/>
          <w:szCs w:val="22"/>
        </w:rPr>
        <w:t xml:space="preserve">Understanding the product requirement and creating/maintaining </w:t>
      </w:r>
      <w:r>
        <w:rPr>
          <w:rFonts w:asciiTheme="minorHAnsi" w:hAnsiTheme="minorHAnsi" w:cstheme="minorHAnsi"/>
          <w:sz w:val="22"/>
          <w:szCs w:val="22"/>
        </w:rPr>
        <w:t>Game</w:t>
      </w:r>
      <w:r w:rsidRPr="00CE4F29">
        <w:rPr>
          <w:rFonts w:asciiTheme="minorHAnsi" w:hAnsiTheme="minorHAnsi" w:cstheme="minorHAnsi"/>
          <w:sz w:val="22"/>
          <w:szCs w:val="22"/>
        </w:rPr>
        <w:t xml:space="preserve"> test cases based on the product requirement</w:t>
      </w:r>
    </w:p>
    <w:p w:rsidR="00C079BA" w:rsidRDefault="00C079BA" w:rsidP="00C079BA">
      <w:pPr>
        <w:numPr>
          <w:ilvl w:val="0"/>
          <w:numId w:val="28"/>
        </w:numPr>
        <w:shd w:val="clear" w:color="auto" w:fill="FFFFFF"/>
        <w:spacing w:before="75" w:after="75"/>
        <w:ind w:left="50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Involved in writing test cases and performed Functional Testing, Smoke Testing, Compatibility Testing, </w:t>
      </w:r>
      <w:r w:rsidRPr="00CE4F29">
        <w:rPr>
          <w:rFonts w:asciiTheme="minorHAnsi" w:hAnsiTheme="minorHAnsi" w:cstheme="minorHAnsi"/>
          <w:sz w:val="22"/>
          <w:szCs w:val="22"/>
        </w:rPr>
        <w:t>UI Testing, Retesting</w:t>
      </w:r>
      <w:r>
        <w:rPr>
          <w:rFonts w:asciiTheme="minorHAnsi" w:hAnsiTheme="minorHAnsi" w:cstheme="minorHAnsi"/>
          <w:sz w:val="22"/>
          <w:szCs w:val="22"/>
        </w:rPr>
        <w:t xml:space="preserve"> Regression Testing </w:t>
      </w:r>
    </w:p>
    <w:p w:rsidR="00C079BA" w:rsidRDefault="00C079BA" w:rsidP="00C079BA">
      <w:pPr>
        <w:pStyle w:val="ListParagraph"/>
        <w:numPr>
          <w:ilvl w:val="0"/>
          <w:numId w:val="28"/>
        </w:numPr>
        <w:spacing w:after="160"/>
        <w:ind w:left="50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Compatibility (OS, Browser and DB Server), UI Testing, Retesting, Regression, Sanity and Smoke testing </w:t>
      </w:r>
    </w:p>
    <w:p w:rsidR="00C079BA" w:rsidRDefault="00C079BA" w:rsidP="00C079BA">
      <w:pPr>
        <w:spacing w:after="160" w:line="256" w:lineRule="auto"/>
        <w:jc w:val="both"/>
        <w:rPr>
          <w:rFonts w:asciiTheme="minorHAnsi" w:hAnsiTheme="minorHAnsi" w:cstheme="minorHAnsi"/>
          <w:b/>
          <w:bCs/>
          <w:color w:val="000000"/>
          <w:lang w:eastAsia="ar-SA"/>
        </w:rPr>
      </w:pPr>
      <w:r>
        <w:rPr>
          <w:rFonts w:asciiTheme="minorHAnsi" w:hAnsiTheme="minorHAnsi" w:cstheme="minorHAnsi"/>
          <w:b/>
          <w:bCs/>
          <w:color w:val="000000"/>
          <w:lang w:eastAsia="ar-SA"/>
        </w:rPr>
        <w:t>Mobile</w:t>
      </w:r>
      <w:r w:rsidRPr="00162595">
        <w:rPr>
          <w:rFonts w:asciiTheme="minorHAnsi" w:hAnsiTheme="minorHAnsi" w:cstheme="minorHAnsi"/>
          <w:b/>
          <w:bCs/>
          <w:color w:val="000000"/>
          <w:lang w:eastAsia="ar-SA"/>
        </w:rPr>
        <w:t xml:space="preserve"> Game </w:t>
      </w:r>
      <w:r>
        <w:rPr>
          <w:rFonts w:asciiTheme="minorHAnsi" w:hAnsiTheme="minorHAnsi" w:cstheme="minorHAnsi"/>
          <w:b/>
          <w:bCs/>
          <w:color w:val="000000"/>
          <w:lang w:eastAsia="ar-SA"/>
        </w:rPr>
        <w:t xml:space="preserve">Automation </w:t>
      </w:r>
      <w:r w:rsidRPr="00162595">
        <w:rPr>
          <w:rFonts w:asciiTheme="minorHAnsi" w:hAnsiTheme="minorHAnsi" w:cstheme="minorHAnsi"/>
          <w:b/>
          <w:bCs/>
          <w:color w:val="000000"/>
          <w:lang w:eastAsia="ar-SA"/>
        </w:rPr>
        <w:t xml:space="preserve">Testing – </w:t>
      </w:r>
      <w:r>
        <w:rPr>
          <w:rFonts w:asciiTheme="minorHAnsi" w:hAnsiTheme="minorHAnsi" w:cstheme="minorHAnsi"/>
          <w:b/>
          <w:bCs/>
          <w:color w:val="000000"/>
          <w:lang w:eastAsia="ar-SA"/>
        </w:rPr>
        <w:t xml:space="preserve">2048, Stack Game </w:t>
      </w:r>
    </w:p>
    <w:p w:rsidR="00C079BA" w:rsidRDefault="00C079BA" w:rsidP="00C079BA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bCs w:val="0"/>
          <w:i w:val="0"/>
          <w:sz w:val="22"/>
          <w:szCs w:val="22"/>
        </w:rPr>
        <w:t>Summary of Projects</w:t>
      </w:r>
      <w:r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  <w:t>:</w:t>
      </w:r>
    </w:p>
    <w:p w:rsidR="00C079BA" w:rsidRDefault="00C079BA" w:rsidP="00C079BA">
      <w:pPr>
        <w:pStyle w:val="Normal1"/>
        <w:spacing w:before="60" w:line="259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have been currently working as 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Associate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Software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Engineer in IGT Solutions Pvt Ltd, Here I have working on Mobile Game Automation Testing for Android Games where in I have Automated two famous mobile game based on puzzle that is, 2048 and Stack Game.</w:t>
      </w:r>
    </w:p>
    <w:p w:rsidR="00C079BA" w:rsidRDefault="00C079BA" w:rsidP="00C079BA">
      <w:pPr>
        <w:pStyle w:val="Normal1"/>
        <w:spacing w:before="60" w:line="259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079BA" w:rsidRDefault="00C079BA" w:rsidP="00C079BA">
      <w:pPr>
        <w:pStyle w:val="ResumeHeading"/>
        <w:numPr>
          <w:ilvl w:val="0"/>
          <w:numId w:val="0"/>
        </w:numPr>
        <w:spacing w:before="60"/>
        <w:ind w:left="576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iCs w:val="0"/>
          <w:sz w:val="22"/>
          <w:szCs w:val="22"/>
        </w:rPr>
        <w:t>Responsibilities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:</w:t>
      </w:r>
    </w:p>
    <w:p w:rsidR="00C079BA" w:rsidRDefault="00C079BA" w:rsidP="00C079BA">
      <w:pPr>
        <w:numPr>
          <w:ilvl w:val="0"/>
          <w:numId w:val="28"/>
        </w:numPr>
        <w:shd w:val="clear" w:color="auto" w:fill="FFFFFF"/>
        <w:spacing w:before="75" w:after="75"/>
        <w:ind w:left="502"/>
        <w:rPr>
          <w:rFonts w:asciiTheme="minorHAnsi" w:hAnsiTheme="minorHAnsi" w:cstheme="minorHAnsi"/>
          <w:sz w:val="22"/>
          <w:szCs w:val="22"/>
        </w:rPr>
      </w:pPr>
      <w:r w:rsidRPr="00162595">
        <w:rPr>
          <w:rFonts w:asciiTheme="minorHAnsi" w:hAnsiTheme="minorHAnsi" w:cstheme="minorHAnsi"/>
          <w:sz w:val="22"/>
          <w:szCs w:val="22"/>
        </w:rPr>
        <w:t xml:space="preserve">Performed Automation Testing on two Android based puzzle game for Demo purpose, which is further used in companies Master framework  </w:t>
      </w:r>
    </w:p>
    <w:p w:rsidR="00C079BA" w:rsidRDefault="00C079BA" w:rsidP="00C079BA">
      <w:pPr>
        <w:numPr>
          <w:ilvl w:val="0"/>
          <w:numId w:val="28"/>
        </w:numPr>
        <w:shd w:val="clear" w:color="auto" w:fill="FFFFFF"/>
        <w:spacing w:before="75" w:after="75"/>
        <w:ind w:left="50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Self-Learned Entire Mobile Application Game Automation testing concept and performed End to End Automation and provided Demo to the customer</w:t>
      </w:r>
    </w:p>
    <w:p w:rsidR="00C079BA" w:rsidRPr="00197C0A" w:rsidRDefault="00C079BA" w:rsidP="00C079BA">
      <w:pPr>
        <w:numPr>
          <w:ilvl w:val="0"/>
          <w:numId w:val="28"/>
        </w:numPr>
        <w:shd w:val="clear" w:color="auto" w:fill="FFFFFF"/>
        <w:spacing w:before="60" w:after="160" w:line="259" w:lineRule="auto"/>
        <w:jc w:val="both"/>
        <w:rPr>
          <w:rFonts w:asciiTheme="minorHAnsi" w:hAnsiTheme="minorHAnsi" w:cstheme="minorHAnsi"/>
        </w:rPr>
      </w:pPr>
      <w:r w:rsidRPr="00197C0A">
        <w:rPr>
          <w:rFonts w:asciiTheme="minorHAnsi" w:hAnsiTheme="minorHAnsi" w:cstheme="minorHAnsi"/>
          <w:sz w:val="22"/>
          <w:szCs w:val="22"/>
        </w:rPr>
        <w:t xml:space="preserve">Tools used for Game testing where Eclipse, Android Studio(Emulator), Appium Server GUI, Appium Inspector, Unity Hub, Unity Editor and Alt Unity Tester </w:t>
      </w:r>
    </w:p>
    <w:p w:rsidR="00C079BA" w:rsidRDefault="00C079BA" w:rsidP="00C079BA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</w:pPr>
    </w:p>
    <w:p w:rsidR="00003289" w:rsidRPr="004A6903" w:rsidRDefault="00EF1032" w:rsidP="00C079BA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Education:</w:t>
      </w:r>
      <w:r w:rsidR="004A6903"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  <w:t xml:space="preserve"> </w:t>
      </w:r>
      <w:r w:rsidR="00C079BA">
        <w:rPr>
          <w:rFonts w:asciiTheme="minorHAnsi" w:eastAsia="Verdana" w:hAnsiTheme="minorHAnsi" w:cstheme="minorHAnsi"/>
          <w:b w:val="0"/>
          <w:bCs w:val="0"/>
          <w:i w:val="0"/>
          <w:iCs w:val="0"/>
          <w:sz w:val="22"/>
          <w:szCs w:val="22"/>
        </w:rPr>
        <w:t>JB Institute of Technology</w:t>
      </w:r>
      <w:r>
        <w:rPr>
          <w:rFonts w:asciiTheme="minorHAnsi" w:eastAsia="Verdana" w:hAnsiTheme="minorHAnsi" w:cstheme="minorHAnsi"/>
          <w:b w:val="0"/>
          <w:bCs w:val="0"/>
          <w:i w:val="0"/>
          <w:iCs w:val="0"/>
          <w:sz w:val="22"/>
          <w:szCs w:val="22"/>
        </w:rPr>
        <w:t xml:space="preserve"> </w:t>
      </w:r>
      <w:r w:rsidR="00C079BA">
        <w:rPr>
          <w:rFonts w:asciiTheme="minorHAnsi" w:eastAsia="Verdana" w:hAnsiTheme="minorHAnsi" w:cstheme="minorHAnsi"/>
          <w:b w:val="0"/>
          <w:bCs w:val="0"/>
          <w:i w:val="0"/>
          <w:iCs w:val="0"/>
          <w:sz w:val="22"/>
          <w:szCs w:val="22"/>
        </w:rPr>
        <w:t xml:space="preserve">(Uttrakhand Technical </w:t>
      </w:r>
      <w:r>
        <w:rPr>
          <w:rFonts w:asciiTheme="minorHAnsi" w:eastAsia="Verdana" w:hAnsiTheme="minorHAnsi" w:cstheme="minorHAnsi"/>
          <w:b w:val="0"/>
          <w:bCs w:val="0"/>
          <w:i w:val="0"/>
          <w:iCs w:val="0"/>
          <w:sz w:val="22"/>
          <w:szCs w:val="22"/>
        </w:rPr>
        <w:t>University,</w:t>
      </w:r>
      <w:r w:rsidR="00C079BA">
        <w:rPr>
          <w:rFonts w:asciiTheme="minorHAnsi" w:eastAsia="Verdana" w:hAnsiTheme="minorHAnsi" w:cstheme="minorHAnsi"/>
          <w:b w:val="0"/>
          <w:bCs w:val="0"/>
          <w:i w:val="0"/>
          <w:iCs w:val="0"/>
          <w:sz w:val="22"/>
          <w:szCs w:val="22"/>
        </w:rPr>
        <w:t xml:space="preserve"> Dehradun) </w:t>
      </w:r>
      <w:r w:rsidR="00C079BA" w:rsidRPr="00C079BA">
        <w:rPr>
          <w:rFonts w:asciiTheme="minorHAnsi" w:eastAsia="Verdana" w:hAnsiTheme="minorHAnsi" w:cstheme="minorHAnsi"/>
          <w:bCs w:val="0"/>
          <w:i w:val="0"/>
          <w:iCs w:val="0"/>
          <w:sz w:val="22"/>
          <w:szCs w:val="22"/>
        </w:rPr>
        <w:t>2017 - 2021</w:t>
      </w:r>
    </w:p>
    <w:p w:rsidR="00003289" w:rsidRPr="00C079BA" w:rsidRDefault="00EF1032" w:rsidP="00C079BA">
      <w:pPr>
        <w:pStyle w:val="ResumeHeading"/>
        <w:numPr>
          <w:ilvl w:val="0"/>
          <w:numId w:val="0"/>
        </w:numPr>
        <w:spacing w:before="60"/>
        <w:ind w:left="576" w:hanging="57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Professional Organizations</w:t>
      </w:r>
    </w:p>
    <w:p w:rsidR="001D70B6" w:rsidRPr="00C079BA" w:rsidRDefault="001D70B6">
      <w:pPr>
        <w:pStyle w:val="Normal1"/>
        <w:numPr>
          <w:ilvl w:val="0"/>
          <w:numId w:val="31"/>
        </w:numPr>
        <w:spacing w:before="60" w:line="259" w:lineRule="auto"/>
        <w:jc w:val="both"/>
        <w:rPr>
          <w:rFonts w:asciiTheme="minorHAnsi" w:eastAsia="Calibr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Theme="minorHAnsi" w:eastAsia="Verdana" w:hAnsiTheme="minorHAnsi" w:cstheme="minorHAnsi"/>
          <w:color w:val="000000" w:themeColor="text1"/>
          <w:sz w:val="22"/>
          <w:szCs w:val="22"/>
        </w:rPr>
        <w:t xml:space="preserve">IGT Solutions Private Limited </w:t>
      </w:r>
      <w:r w:rsidR="00C079BA">
        <w:rPr>
          <w:rFonts w:asciiTheme="minorHAnsi" w:eastAsia="Verdana" w:hAnsiTheme="minorHAnsi" w:cstheme="minorHAnsi"/>
          <w:color w:val="000000" w:themeColor="text1"/>
          <w:sz w:val="22"/>
          <w:szCs w:val="22"/>
        </w:rPr>
        <w:t>August 2021</w:t>
      </w:r>
      <w:r>
        <w:rPr>
          <w:rFonts w:asciiTheme="minorHAnsi" w:eastAsia="Verdana" w:hAnsiTheme="minorHAnsi" w:cstheme="minorHAnsi"/>
          <w:color w:val="000000" w:themeColor="text1"/>
          <w:sz w:val="22"/>
          <w:szCs w:val="22"/>
        </w:rPr>
        <w:t>– Still Now.</w:t>
      </w:r>
    </w:p>
    <w:p w:rsidR="00C079BA" w:rsidRDefault="00C079BA" w:rsidP="00C079BA">
      <w:pPr>
        <w:pStyle w:val="Normal1"/>
        <w:spacing w:before="60"/>
        <w:ind w:left="360"/>
        <w:jc w:val="both"/>
        <w:rPr>
          <w:rFonts w:asciiTheme="minorHAnsi" w:hAnsiTheme="minorHAnsi" w:cstheme="minorHAnsi"/>
          <w:b/>
          <w:i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3B2F6" wp14:editId="2C553AF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12700" b="12700"/>
                <wp:wrapNone/>
                <wp:docPr id="1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w14:anchorId="1DC8F842" id="Shape 2" o:spid="_x0000_s1026" style="position:absolute;margin-left:0;margin-top:0;width:1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" filled="f" strokeweight="1pt">
                <v:path arrowok="t"/>
              </v:rect>
            </w:pict>
          </mc:Fallback>
        </mc:AlternateContent>
      </w:r>
      <w:r w:rsidRPr="00197C0A">
        <w:rPr>
          <w:rFonts w:asciiTheme="minorHAnsi" w:hAnsiTheme="minorHAnsi" w:cstheme="minorHAnsi"/>
          <w:szCs w:val="24"/>
        </w:rPr>
        <w:t xml:space="preserve"> </w:t>
      </w:r>
      <w:r w:rsidRPr="00197C0A">
        <w:rPr>
          <w:rFonts w:asciiTheme="minorHAnsi" w:hAnsiTheme="minorHAnsi" w:cstheme="minorHAnsi"/>
          <w:b/>
          <w:i/>
          <w:szCs w:val="24"/>
        </w:rPr>
        <w:t>Achievements:</w:t>
      </w:r>
      <w:r>
        <w:rPr>
          <w:rFonts w:asciiTheme="minorHAnsi" w:hAnsiTheme="minorHAnsi" w:cstheme="minorHAnsi"/>
          <w:b/>
          <w:i/>
          <w:szCs w:val="24"/>
        </w:rPr>
        <w:t xml:space="preserve"> -</w:t>
      </w:r>
    </w:p>
    <w:p w:rsidR="00C079BA" w:rsidRPr="00197C0A" w:rsidRDefault="00C079BA" w:rsidP="00C079BA">
      <w:pPr>
        <w:pStyle w:val="Normal1"/>
        <w:numPr>
          <w:ilvl w:val="0"/>
          <w:numId w:val="43"/>
        </w:numPr>
        <w:spacing w:before="60"/>
        <w:jc w:val="both"/>
        <w:rPr>
          <w:rFonts w:asciiTheme="minorHAnsi" w:hAnsiTheme="minorHAnsi" w:cstheme="minorHAnsi"/>
          <w:sz w:val="22"/>
          <w:szCs w:val="22"/>
        </w:rPr>
      </w:pPr>
      <w:r w:rsidRPr="00197C0A">
        <w:rPr>
          <w:rFonts w:asciiTheme="minorHAnsi" w:hAnsiTheme="minorHAnsi" w:cstheme="minorHAnsi"/>
          <w:sz w:val="22"/>
          <w:szCs w:val="22"/>
        </w:rPr>
        <w:t>Awarded as Shining Star (2021)</w:t>
      </w:r>
    </w:p>
    <w:p w:rsidR="00C079BA" w:rsidRDefault="00C079BA" w:rsidP="00C079BA">
      <w:pPr>
        <w:pStyle w:val="Normal1"/>
        <w:numPr>
          <w:ilvl w:val="0"/>
          <w:numId w:val="43"/>
        </w:numPr>
        <w:spacing w:before="60"/>
        <w:jc w:val="both"/>
        <w:rPr>
          <w:rFonts w:asciiTheme="minorHAnsi" w:hAnsiTheme="minorHAnsi" w:cstheme="minorHAnsi"/>
          <w:sz w:val="22"/>
          <w:szCs w:val="22"/>
        </w:rPr>
      </w:pPr>
      <w:r w:rsidRPr="00197C0A">
        <w:rPr>
          <w:rFonts w:asciiTheme="minorHAnsi" w:hAnsiTheme="minorHAnsi" w:cstheme="minorHAnsi"/>
          <w:sz w:val="22"/>
          <w:szCs w:val="22"/>
        </w:rPr>
        <w:t>Awarded as an Outstanding Performer (2022)</w:t>
      </w:r>
    </w:p>
    <w:p w:rsidR="00C079BA" w:rsidRDefault="00C079BA" w:rsidP="00C079BA">
      <w:pPr>
        <w:pStyle w:val="Normal1"/>
        <w:spacing w:before="6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C079BA" w:rsidRDefault="00C079BA" w:rsidP="00C079BA">
      <w:pPr>
        <w:pStyle w:val="Normal1"/>
        <w:spacing w:before="60"/>
        <w:ind w:left="360"/>
        <w:jc w:val="both"/>
        <w:rPr>
          <w:rFonts w:asciiTheme="minorHAnsi" w:hAnsiTheme="minorHAnsi" w:cstheme="minorHAnsi"/>
          <w:b/>
          <w:i/>
          <w:szCs w:val="24"/>
        </w:rPr>
      </w:pPr>
      <w:r w:rsidRPr="00197C0A">
        <w:rPr>
          <w:rFonts w:asciiTheme="minorHAnsi" w:hAnsiTheme="minorHAnsi" w:cstheme="minorHAnsi"/>
          <w:b/>
          <w:i/>
          <w:szCs w:val="24"/>
        </w:rPr>
        <w:t>Languages: -</w:t>
      </w:r>
    </w:p>
    <w:p w:rsidR="00C079BA" w:rsidRPr="00197C0A" w:rsidRDefault="00C079BA" w:rsidP="00C079BA">
      <w:pPr>
        <w:pStyle w:val="Normal1"/>
        <w:numPr>
          <w:ilvl w:val="0"/>
          <w:numId w:val="42"/>
        </w:numPr>
        <w:spacing w:before="60"/>
        <w:jc w:val="both"/>
        <w:rPr>
          <w:rFonts w:asciiTheme="minorHAnsi" w:hAnsiTheme="minorHAnsi" w:cstheme="minorHAnsi"/>
          <w:sz w:val="22"/>
          <w:szCs w:val="22"/>
        </w:rPr>
      </w:pPr>
      <w:r w:rsidRPr="00197C0A">
        <w:rPr>
          <w:rFonts w:asciiTheme="minorHAnsi" w:hAnsiTheme="minorHAnsi" w:cstheme="minorHAnsi"/>
          <w:sz w:val="22"/>
          <w:szCs w:val="22"/>
        </w:rPr>
        <w:t xml:space="preserve">English </w:t>
      </w:r>
    </w:p>
    <w:p w:rsidR="00C079BA" w:rsidRPr="00197C0A" w:rsidRDefault="00C079BA" w:rsidP="00C079BA">
      <w:pPr>
        <w:pStyle w:val="Normal1"/>
        <w:numPr>
          <w:ilvl w:val="0"/>
          <w:numId w:val="42"/>
        </w:numPr>
        <w:spacing w:before="60"/>
        <w:jc w:val="both"/>
        <w:rPr>
          <w:rFonts w:asciiTheme="minorHAnsi" w:hAnsiTheme="minorHAnsi" w:cstheme="minorHAnsi"/>
          <w:sz w:val="22"/>
          <w:szCs w:val="22"/>
        </w:rPr>
      </w:pPr>
      <w:r w:rsidRPr="00197C0A">
        <w:rPr>
          <w:rFonts w:asciiTheme="minorHAnsi" w:hAnsiTheme="minorHAnsi" w:cstheme="minorHAnsi"/>
          <w:sz w:val="22"/>
          <w:szCs w:val="22"/>
        </w:rPr>
        <w:t xml:space="preserve">Hindi </w:t>
      </w:r>
    </w:p>
    <w:p w:rsidR="00C079BA" w:rsidRDefault="00C079BA" w:rsidP="00C079BA">
      <w:pPr>
        <w:pStyle w:val="Normal1"/>
        <w:spacing w:before="60"/>
        <w:ind w:left="360"/>
        <w:jc w:val="both"/>
        <w:rPr>
          <w:rFonts w:asciiTheme="minorHAnsi" w:eastAsia="Verdana" w:hAnsiTheme="minorHAnsi" w:cstheme="minorHAnsi"/>
          <w:sz w:val="22"/>
          <w:szCs w:val="22"/>
        </w:rPr>
      </w:pPr>
    </w:p>
    <w:p w:rsidR="00C079BA" w:rsidRDefault="00C079BA" w:rsidP="00C079BA">
      <w:pPr>
        <w:pStyle w:val="Normal1"/>
        <w:spacing w:before="60"/>
        <w:ind w:left="360"/>
        <w:jc w:val="both"/>
        <w:rPr>
          <w:rFonts w:asciiTheme="minorHAnsi" w:eastAsia="Verdana" w:hAnsiTheme="minorHAnsi" w:cstheme="minorHAnsi"/>
          <w:b/>
          <w:i/>
          <w:szCs w:val="24"/>
        </w:rPr>
      </w:pPr>
      <w:r w:rsidRPr="00197C0A">
        <w:rPr>
          <w:rFonts w:asciiTheme="minorHAnsi" w:eastAsia="Verdana" w:hAnsiTheme="minorHAnsi" w:cstheme="minorHAnsi"/>
          <w:b/>
          <w:i/>
          <w:szCs w:val="24"/>
        </w:rPr>
        <w:t>Hobbies</w:t>
      </w:r>
      <w:r>
        <w:rPr>
          <w:rFonts w:asciiTheme="minorHAnsi" w:eastAsia="Verdana" w:hAnsiTheme="minorHAnsi" w:cstheme="minorHAnsi"/>
          <w:b/>
          <w:i/>
          <w:szCs w:val="24"/>
        </w:rPr>
        <w:t>: -</w:t>
      </w:r>
    </w:p>
    <w:p w:rsidR="00C079BA" w:rsidRPr="00197C0A" w:rsidRDefault="00C079BA" w:rsidP="00C079BA">
      <w:pPr>
        <w:pStyle w:val="Normal1"/>
        <w:numPr>
          <w:ilvl w:val="0"/>
          <w:numId w:val="41"/>
        </w:numPr>
        <w:spacing w:before="60"/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197C0A">
        <w:rPr>
          <w:rFonts w:asciiTheme="minorHAnsi" w:eastAsia="Verdana" w:hAnsiTheme="minorHAnsi" w:cstheme="minorHAnsi"/>
          <w:sz w:val="22"/>
          <w:szCs w:val="22"/>
        </w:rPr>
        <w:t xml:space="preserve">Coding </w:t>
      </w:r>
    </w:p>
    <w:p w:rsidR="00C079BA" w:rsidRPr="00C079BA" w:rsidRDefault="00C079BA" w:rsidP="00C079BA">
      <w:pPr>
        <w:pStyle w:val="Normal1"/>
        <w:numPr>
          <w:ilvl w:val="0"/>
          <w:numId w:val="41"/>
        </w:numPr>
        <w:spacing w:before="60"/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197C0A">
        <w:rPr>
          <w:rFonts w:asciiTheme="minorHAnsi" w:eastAsia="Verdana" w:hAnsiTheme="minorHAnsi" w:cstheme="minorHAnsi"/>
          <w:sz w:val="22"/>
          <w:szCs w:val="22"/>
        </w:rPr>
        <w:t xml:space="preserve">Traveling </w:t>
      </w:r>
    </w:p>
    <w:p w:rsidR="00003289" w:rsidRDefault="00EF1032">
      <w:pPr>
        <w:pStyle w:val="Normal1"/>
        <w:spacing w:before="60"/>
        <w:ind w:left="720"/>
        <w:jc w:val="both"/>
        <w:rPr>
          <w:rFonts w:asciiTheme="minorHAnsi" w:eastAsia="Verdana" w:hAnsiTheme="minorHAnsi" w:cstheme="minorHAnsi"/>
          <w:sz w:val="22"/>
          <w:szCs w:val="22"/>
        </w:rPr>
      </w:pPr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12700" b="1270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AE722" id="Shape 2" o:spid="_x0000_s1026" style="position:absolute;margin-left:0;margin-top:0;width:1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" filled="f" strokeweight="1pt">
                <v:path arrowok="t"/>
              </v:rect>
            </w:pict>
          </mc:Fallback>
        </mc:AlternateContent>
      </w:r>
    </w:p>
    <w:sectPr w:rsidR="000032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965" w:right="1080" w:bottom="965" w:left="1080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11A" w:rsidRDefault="000D411A">
      <w:r>
        <w:separator/>
      </w:r>
    </w:p>
  </w:endnote>
  <w:endnote w:type="continuationSeparator" w:id="0">
    <w:p w:rsidR="000D411A" w:rsidRDefault="000D4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EF1032">
    <w:pPr>
      <w:pStyle w:val="Footer"/>
      <w:framePr w:wrap="around" w:vAnchor="text" w:hAnchor="margin" w:y="1"/>
      <w:rPr>
        <w:rStyle w:val="PageNumber"/>
      </w:rPr>
    </w:pPr>
    <w:r>
      <w:fldChar w:fldCharType="begin"/>
    </w:r>
    <w:r>
      <w:instrText xml:space="preserve">PAGE  </w:instrText>
    </w:r>
    <w:r>
      <w:fldChar w:fldCharType="separate"/>
    </w:r>
    <w:r>
      <w:t>*</w:t>
    </w:r>
    <w:r>
      <w:fldChar w:fldCharType="end"/>
    </w:r>
  </w:p>
  <w:p w:rsidR="00003289" w:rsidRDefault="0000328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EF1032">
    <w:pPr>
      <w:pStyle w:val="Footer"/>
      <w:framePr w:wrap="around" w:vAnchor="text" w:hAnchor="margin" w:y="1"/>
      <w:rPr>
        <w:rStyle w:val="PageNumber"/>
        <w:rFonts w:ascii="Avenir 45" w:hAnsi="Avenir 45"/>
        <w:sz w:val="20"/>
        <w:szCs w:val="20"/>
      </w:rPr>
    </w:pPr>
    <w:r>
      <w:fldChar w:fldCharType="begin"/>
    </w:r>
    <w:r>
      <w:instrText xml:space="preserve">PAGE  </w:instrText>
    </w:r>
    <w:r>
      <w:fldChar w:fldCharType="separate"/>
    </w:r>
    <w:r w:rsidR="00C079BA">
      <w:rPr>
        <w:noProof/>
      </w:rPr>
      <w:t>4</w:t>
    </w:r>
    <w:r>
      <w:fldChar w:fldCharType="end"/>
    </w:r>
  </w:p>
  <w:p w:rsidR="00003289" w:rsidRDefault="000032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00328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11A" w:rsidRDefault="000D411A">
      <w:r>
        <w:separator/>
      </w:r>
    </w:p>
  </w:footnote>
  <w:footnote w:type="continuationSeparator" w:id="0">
    <w:p w:rsidR="000D411A" w:rsidRDefault="000D4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003289"/>
  <w:p w:rsidR="00003289" w:rsidRDefault="00003289"/>
  <w:p w:rsidR="00003289" w:rsidRDefault="0000328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CA54B3">
    <w:pPr>
      <w:pStyle w:val="ResumeName"/>
      <w:spacing w:before="240" w:after="120"/>
      <w:rPr>
        <w:rFonts w:ascii="Avenir 45" w:hAnsi="Avenir 45"/>
        <w:sz w:val="20"/>
        <w:szCs w:val="20"/>
      </w:rPr>
    </w:pPr>
    <w:r>
      <w:rPr>
        <w:rFonts w:ascii="Avenir 45" w:hAnsi="Avenir 45"/>
        <w:sz w:val="20"/>
        <w:szCs w:val="20"/>
      </w:rPr>
      <w:t>Ayush Srivastava</w:t>
    </w:r>
  </w:p>
  <w:p w:rsidR="00CA54B3" w:rsidRPr="00CA54B3" w:rsidRDefault="00CA54B3" w:rsidP="00CA54B3">
    <w:pPr>
      <w:pStyle w:val="ResumeHeading"/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EF1032">
    <w:pPr>
      <w:pStyle w:val="ResumeName"/>
    </w:pP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0C54"/>
    <w:multiLevelType w:val="multilevel"/>
    <w:tmpl w:val="27BCDA5A"/>
    <w:lvl w:ilvl="0" w:tentative="1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lowerRoman"/>
      <w:lvlText w:val="%3)"/>
      <w:lvlJc w:val="left"/>
      <w:pPr>
        <w:ind w:left="2160" w:hanging="360"/>
      </w:pPr>
    </w:lvl>
    <w:lvl w:ilvl="3" w:tentative="1">
      <w:start w:val="1"/>
      <w:numFmt w:val="decimal"/>
      <w:lvlText w:val="(%4)"/>
      <w:lvlJc w:val="left"/>
      <w:pPr>
        <w:ind w:left="2880" w:hanging="360"/>
      </w:pPr>
    </w:lvl>
    <w:lvl w:ilvl="4" w:tentative="1">
      <w:start w:val="1"/>
      <w:numFmt w:val="lowerLetter"/>
      <w:lvlText w:val="(%5)"/>
      <w:lvlJc w:val="left"/>
      <w:pPr>
        <w:ind w:left="3600" w:hanging="360"/>
      </w:pPr>
    </w:lvl>
    <w:lvl w:ilvl="5" w:tentative="1">
      <w:start w:val="1"/>
      <w:numFmt w:val="lowerRoman"/>
      <w:lvlText w:val="(%6)"/>
      <w:lvlJc w:val="lef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0A54799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AFA4878"/>
    <w:multiLevelType w:val="hybridMultilevel"/>
    <w:tmpl w:val="DD70C67C"/>
    <w:lvl w:ilvl="0" w:tplc="277E7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3A8C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7AA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94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CAFB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A04F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0023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EA32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863E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2162"/>
    <w:multiLevelType w:val="hybridMultilevel"/>
    <w:tmpl w:val="C6C4F6CE"/>
    <w:lvl w:ilvl="0" w:tplc="FCEEC4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15A9D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0026A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7426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E653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7D07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2E5B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14F7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2C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C6CB8"/>
    <w:multiLevelType w:val="hybridMultilevel"/>
    <w:tmpl w:val="51B61D58"/>
    <w:lvl w:ilvl="0" w:tplc="1362E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943C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C2AB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A8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40CA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FAD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14E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621C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BE4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241A5"/>
    <w:multiLevelType w:val="hybridMultilevel"/>
    <w:tmpl w:val="1AC2D474"/>
    <w:lvl w:ilvl="0" w:tplc="F87E92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4124A9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09E4A0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9C6017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9FA02F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EB6A48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7E656F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BFEAE7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99A156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DC1DA8"/>
    <w:multiLevelType w:val="hybridMultilevel"/>
    <w:tmpl w:val="B852C62C"/>
    <w:lvl w:ilvl="0" w:tplc="FC14496A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B49A0378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4F5E502E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546AC74A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D964698C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B5AE8B8C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4882CE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C038D232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5DBC7AB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B337499"/>
    <w:multiLevelType w:val="hybridMultilevel"/>
    <w:tmpl w:val="BB3A20DC"/>
    <w:lvl w:ilvl="0" w:tplc="E544E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AEBC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FE86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68D4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209A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AC02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DE97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CEA5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C205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70220"/>
    <w:multiLevelType w:val="hybridMultilevel"/>
    <w:tmpl w:val="53263FD0"/>
    <w:lvl w:ilvl="0" w:tplc="8398D2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A468A31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8B4F4A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8A4D1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7D45A4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6B2179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3A21C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B3A3A9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830581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980719"/>
    <w:multiLevelType w:val="hybridMultilevel"/>
    <w:tmpl w:val="E234A80A"/>
    <w:lvl w:ilvl="0" w:tplc="1CE251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7E3A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E629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2EE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8B4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BE5D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FA79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EE3D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58DA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B396B"/>
    <w:multiLevelType w:val="multilevel"/>
    <w:tmpl w:val="205014E8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2936FC9"/>
    <w:multiLevelType w:val="hybridMultilevel"/>
    <w:tmpl w:val="6782723A"/>
    <w:lvl w:ilvl="0" w:tplc="A9546FD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26FA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4A32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688E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9C4F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8C36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8CF1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1AE5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80C4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D1C54"/>
    <w:multiLevelType w:val="hybridMultilevel"/>
    <w:tmpl w:val="FF7CF500"/>
    <w:lvl w:ilvl="0" w:tplc="819CAFC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AA431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1A85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0CE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E6E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68A4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871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02B6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F86D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73770"/>
    <w:multiLevelType w:val="hybridMultilevel"/>
    <w:tmpl w:val="EF8EA964"/>
    <w:lvl w:ilvl="0" w:tplc="098A3A2A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ADC62756" w:tentative="1">
      <w:start w:val="1"/>
      <w:numFmt w:val="lowerLetter"/>
      <w:lvlText w:val="%2."/>
      <w:lvlJc w:val="left"/>
      <w:pPr>
        <w:ind w:left="1620" w:hanging="360"/>
      </w:pPr>
    </w:lvl>
    <w:lvl w:ilvl="2" w:tplc="5E2408DE" w:tentative="1">
      <w:start w:val="1"/>
      <w:numFmt w:val="lowerRoman"/>
      <w:lvlText w:val="%3."/>
      <w:lvlJc w:val="right"/>
      <w:pPr>
        <w:ind w:left="2340" w:hanging="180"/>
      </w:pPr>
    </w:lvl>
    <w:lvl w:ilvl="3" w:tplc="76FAB518" w:tentative="1">
      <w:start w:val="1"/>
      <w:numFmt w:val="decimal"/>
      <w:lvlText w:val="%4."/>
      <w:lvlJc w:val="left"/>
      <w:pPr>
        <w:ind w:left="3060" w:hanging="360"/>
      </w:pPr>
    </w:lvl>
    <w:lvl w:ilvl="4" w:tplc="F47CD2EC" w:tentative="1">
      <w:start w:val="1"/>
      <w:numFmt w:val="lowerLetter"/>
      <w:lvlText w:val="%5."/>
      <w:lvlJc w:val="left"/>
      <w:pPr>
        <w:ind w:left="3780" w:hanging="360"/>
      </w:pPr>
    </w:lvl>
    <w:lvl w:ilvl="5" w:tplc="24509154" w:tentative="1">
      <w:start w:val="1"/>
      <w:numFmt w:val="lowerRoman"/>
      <w:lvlText w:val="%6."/>
      <w:lvlJc w:val="right"/>
      <w:pPr>
        <w:ind w:left="4500" w:hanging="180"/>
      </w:pPr>
    </w:lvl>
    <w:lvl w:ilvl="6" w:tplc="D8CA77B0" w:tentative="1">
      <w:start w:val="1"/>
      <w:numFmt w:val="decimal"/>
      <w:lvlText w:val="%7."/>
      <w:lvlJc w:val="left"/>
      <w:pPr>
        <w:ind w:left="5220" w:hanging="360"/>
      </w:pPr>
    </w:lvl>
    <w:lvl w:ilvl="7" w:tplc="0F7A2E10" w:tentative="1">
      <w:start w:val="1"/>
      <w:numFmt w:val="lowerLetter"/>
      <w:lvlText w:val="%8."/>
      <w:lvlJc w:val="left"/>
      <w:pPr>
        <w:ind w:left="5940" w:hanging="360"/>
      </w:pPr>
    </w:lvl>
    <w:lvl w:ilvl="8" w:tplc="A5D8DFA4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38902876"/>
    <w:multiLevelType w:val="hybridMultilevel"/>
    <w:tmpl w:val="BF8A8AD8"/>
    <w:lvl w:ilvl="0" w:tplc="E3A280C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A9C23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3CC3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CC8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066E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C847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CD3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D84A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BA64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67DB8"/>
    <w:multiLevelType w:val="hybridMultilevel"/>
    <w:tmpl w:val="920A2598"/>
    <w:lvl w:ilvl="0" w:tplc="A5E605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BDEC7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4E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BA59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74C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85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7EA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AA1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0E1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F41FD"/>
    <w:multiLevelType w:val="hybridMultilevel"/>
    <w:tmpl w:val="8EF23E42"/>
    <w:lvl w:ilvl="0" w:tplc="F3A818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5029E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2046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68EF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0C36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1A8E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1E0D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811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E21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471F0"/>
    <w:multiLevelType w:val="hybridMultilevel"/>
    <w:tmpl w:val="CE16CD9A"/>
    <w:lvl w:ilvl="0" w:tplc="341C7C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85C72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5E8A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A46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07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2453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A84D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5CFB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5470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46B5D"/>
    <w:multiLevelType w:val="hybridMultilevel"/>
    <w:tmpl w:val="56BE3A80"/>
    <w:lvl w:ilvl="0" w:tplc="9AFE87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CCEA4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6656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2B3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1E8D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844D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494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F416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70D4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E4D3D"/>
    <w:multiLevelType w:val="hybridMultilevel"/>
    <w:tmpl w:val="BA7CCB0E"/>
    <w:lvl w:ilvl="0" w:tplc="4DD8E4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F56BF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0601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140E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23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EEC2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42A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CC9B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EC38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85B26"/>
    <w:multiLevelType w:val="hybridMultilevel"/>
    <w:tmpl w:val="13808A12"/>
    <w:lvl w:ilvl="0" w:tplc="733EA3C6">
      <w:numFmt w:val="none"/>
      <w:lvlText w:val=""/>
      <w:lvlJc w:val="left"/>
      <w:pPr>
        <w:tabs>
          <w:tab w:val="num" w:pos="360"/>
        </w:tabs>
      </w:pPr>
    </w:lvl>
    <w:lvl w:ilvl="1" w:tplc="57722744">
      <w:start w:val="1"/>
      <w:numFmt w:val="lowerLetter"/>
      <w:lvlText w:val="%2."/>
      <w:lvlJc w:val="left"/>
      <w:pPr>
        <w:ind w:left="1440" w:hanging="360"/>
      </w:pPr>
    </w:lvl>
    <w:lvl w:ilvl="2" w:tplc="BC5A53AE">
      <w:start w:val="1"/>
      <w:numFmt w:val="lowerRoman"/>
      <w:lvlText w:val="%3."/>
      <w:lvlJc w:val="right"/>
      <w:pPr>
        <w:ind w:left="2160" w:hanging="180"/>
      </w:pPr>
    </w:lvl>
    <w:lvl w:ilvl="3" w:tplc="C1765638">
      <w:start w:val="1"/>
      <w:numFmt w:val="decimal"/>
      <w:lvlText w:val="%4."/>
      <w:lvlJc w:val="left"/>
      <w:pPr>
        <w:ind w:left="2880" w:hanging="360"/>
      </w:pPr>
    </w:lvl>
    <w:lvl w:ilvl="4" w:tplc="0C8EF13E">
      <w:start w:val="1"/>
      <w:numFmt w:val="lowerLetter"/>
      <w:lvlText w:val="%5."/>
      <w:lvlJc w:val="left"/>
      <w:pPr>
        <w:ind w:left="3600" w:hanging="360"/>
      </w:pPr>
    </w:lvl>
    <w:lvl w:ilvl="5" w:tplc="72D27540">
      <w:start w:val="1"/>
      <w:numFmt w:val="lowerRoman"/>
      <w:lvlText w:val="%6."/>
      <w:lvlJc w:val="right"/>
      <w:pPr>
        <w:ind w:left="4320" w:hanging="180"/>
      </w:pPr>
    </w:lvl>
    <w:lvl w:ilvl="6" w:tplc="A1524EAC">
      <w:start w:val="1"/>
      <w:numFmt w:val="decimal"/>
      <w:lvlText w:val="%7."/>
      <w:lvlJc w:val="left"/>
      <w:pPr>
        <w:ind w:left="5040" w:hanging="360"/>
      </w:pPr>
    </w:lvl>
    <w:lvl w:ilvl="7" w:tplc="92180FB0">
      <w:start w:val="1"/>
      <w:numFmt w:val="lowerLetter"/>
      <w:lvlText w:val="%8."/>
      <w:lvlJc w:val="left"/>
      <w:pPr>
        <w:ind w:left="5760" w:hanging="360"/>
      </w:pPr>
    </w:lvl>
    <w:lvl w:ilvl="8" w:tplc="39F4BCB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6042DA"/>
    <w:multiLevelType w:val="multilevel"/>
    <w:tmpl w:val="D4A6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8A4E26"/>
    <w:multiLevelType w:val="hybridMultilevel"/>
    <w:tmpl w:val="B532BF28"/>
    <w:lvl w:ilvl="0" w:tplc="EDBCEB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13609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7452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127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A4A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CABC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346A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FA15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D68E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368E6"/>
    <w:multiLevelType w:val="singleLevel"/>
    <w:tmpl w:val="04090001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515B43FE"/>
    <w:multiLevelType w:val="hybridMultilevel"/>
    <w:tmpl w:val="2F089E16"/>
    <w:lvl w:ilvl="0" w:tplc="272055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B4BA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9B04F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BCCE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E658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40E9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7059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347E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270A4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823DA7"/>
    <w:multiLevelType w:val="multilevel"/>
    <w:tmpl w:val="CB925280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526F3524"/>
    <w:multiLevelType w:val="hybridMultilevel"/>
    <w:tmpl w:val="D6C618E4"/>
    <w:lvl w:ilvl="0" w:tplc="585ACA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7C871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1EF3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866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1481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8764B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8EA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C4E3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4383C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74542"/>
    <w:multiLevelType w:val="hybridMultilevel"/>
    <w:tmpl w:val="6B4819DE"/>
    <w:lvl w:ilvl="0" w:tplc="9DFA02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DBCB2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ECF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DC4D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C8CA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188B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8E5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AFB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CAEE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2D488B"/>
    <w:multiLevelType w:val="hybridMultilevel"/>
    <w:tmpl w:val="6A36026C"/>
    <w:lvl w:ilvl="0" w:tplc="2836021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95898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2AB7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56DA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9877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54FA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C38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C4D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F22F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C91582"/>
    <w:multiLevelType w:val="hybridMultilevel"/>
    <w:tmpl w:val="E2A6A2E2"/>
    <w:lvl w:ilvl="0" w:tplc="C556269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F7901"/>
    <w:multiLevelType w:val="hybridMultilevel"/>
    <w:tmpl w:val="BA4458A6"/>
    <w:lvl w:ilvl="0" w:tplc="2C7041E2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D0D89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4C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AF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666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4B4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225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4E7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67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B631E1"/>
    <w:multiLevelType w:val="hybridMultilevel"/>
    <w:tmpl w:val="7E82AA4C"/>
    <w:lvl w:ilvl="0" w:tplc="9154DA8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A4EC3D6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84CE67F0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C910207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969AF758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9BFE0276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D6787924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EA543D72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901C105A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8CA5148"/>
    <w:multiLevelType w:val="hybridMultilevel"/>
    <w:tmpl w:val="1432310E"/>
    <w:lvl w:ilvl="0" w:tplc="32C40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C01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5CDC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80A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F870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8825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E40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700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846A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9953F8"/>
    <w:multiLevelType w:val="hybridMultilevel"/>
    <w:tmpl w:val="446EBD4A"/>
    <w:lvl w:ilvl="0" w:tplc="632E6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452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6497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BAEF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BE38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5CC4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AA6A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C40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B436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F5389D"/>
    <w:multiLevelType w:val="hybridMultilevel"/>
    <w:tmpl w:val="620CC67A"/>
    <w:lvl w:ilvl="0" w:tplc="CDCE0C1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D9661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3ACF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0CE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8852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9A53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EE1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9215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5CC7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703EC9"/>
    <w:multiLevelType w:val="hybridMultilevel"/>
    <w:tmpl w:val="DFB4BF3A"/>
    <w:lvl w:ilvl="0" w:tplc="9C6C75B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6204D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2A8A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36AF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48A5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6C74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FEEE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E39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3850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611BC6"/>
    <w:multiLevelType w:val="hybridMultilevel"/>
    <w:tmpl w:val="3D1E2BB4"/>
    <w:lvl w:ilvl="0" w:tplc="FAEA8B58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2132BB5E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B7F49F60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C8DAD4D6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BA86311E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983E2192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54D61798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6704801A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ADE6394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7" w15:restartNumberingAfterBreak="0">
    <w:nsid w:val="72167487"/>
    <w:multiLevelType w:val="hybridMultilevel"/>
    <w:tmpl w:val="4D7E6A12"/>
    <w:lvl w:ilvl="0" w:tplc="A47E0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8C9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6E35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4E7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015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5C0B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250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76A4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5C17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025F7B"/>
    <w:multiLevelType w:val="hybridMultilevel"/>
    <w:tmpl w:val="4F666672"/>
    <w:lvl w:ilvl="0" w:tplc="F76CAC7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3F07DA"/>
    <w:multiLevelType w:val="hybridMultilevel"/>
    <w:tmpl w:val="763E9788"/>
    <w:lvl w:ilvl="0" w:tplc="7B5C1BC4">
      <w:numFmt w:val="bullet"/>
      <w:lvlText w:val=""/>
      <w:lvlJc w:val="left"/>
      <w:pPr>
        <w:ind w:left="720" w:hanging="360"/>
      </w:pPr>
      <w:rPr>
        <w:rFonts w:ascii="Symbol" w:eastAsia="Verdana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940574"/>
    <w:multiLevelType w:val="hybridMultilevel"/>
    <w:tmpl w:val="ACDAB398"/>
    <w:lvl w:ilvl="0" w:tplc="52D408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44A6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3462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666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468D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0C58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0283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0C8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CE8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668F3"/>
    <w:multiLevelType w:val="hybridMultilevel"/>
    <w:tmpl w:val="1AE8AAB4"/>
    <w:lvl w:ilvl="0" w:tplc="2CB236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AC275A">
      <w:numFmt w:val="bullet"/>
      <w:lvlText w:val=""/>
      <w:lvlJc w:val="left"/>
      <w:pPr>
        <w:tabs>
          <w:tab w:val="num" w:pos="1800"/>
        </w:tabs>
        <w:ind w:left="1800" w:hanging="720"/>
      </w:pPr>
      <w:rPr>
        <w:rFonts w:ascii="Wingdings" w:eastAsia="Times New Roman" w:hAnsi="Wingdings" w:hint="default"/>
        <w:b w:val="0"/>
      </w:rPr>
    </w:lvl>
    <w:lvl w:ilvl="2" w:tplc="006A5D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743F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CCE2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66ECF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6444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7CBB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AC40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5D7893"/>
    <w:multiLevelType w:val="hybridMultilevel"/>
    <w:tmpl w:val="DF64BEF2"/>
    <w:lvl w:ilvl="0" w:tplc="DC5657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60FB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A298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28C7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5227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88E4D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A6E4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4208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1E25C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20"/>
  </w:num>
  <w:num w:numId="4">
    <w:abstractNumId w:val="23"/>
  </w:num>
  <w:num w:numId="5">
    <w:abstractNumId w:val="31"/>
  </w:num>
  <w:num w:numId="6">
    <w:abstractNumId w:val="25"/>
  </w:num>
  <w:num w:numId="7">
    <w:abstractNumId w:val="10"/>
  </w:num>
  <w:num w:numId="8">
    <w:abstractNumId w:val="26"/>
  </w:num>
  <w:num w:numId="9">
    <w:abstractNumId w:val="3"/>
  </w:num>
  <w:num w:numId="10">
    <w:abstractNumId w:val="13"/>
  </w:num>
  <w:num w:numId="11">
    <w:abstractNumId w:val="42"/>
  </w:num>
  <w:num w:numId="12">
    <w:abstractNumId w:val="8"/>
  </w:num>
  <w:num w:numId="13">
    <w:abstractNumId w:val="24"/>
  </w:num>
  <w:num w:numId="14">
    <w:abstractNumId w:val="14"/>
  </w:num>
  <w:num w:numId="15">
    <w:abstractNumId w:val="37"/>
  </w:num>
  <w:num w:numId="16">
    <w:abstractNumId w:val="35"/>
  </w:num>
  <w:num w:numId="17">
    <w:abstractNumId w:val="16"/>
  </w:num>
  <w:num w:numId="18">
    <w:abstractNumId w:val="22"/>
  </w:num>
  <w:num w:numId="19">
    <w:abstractNumId w:val="11"/>
  </w:num>
  <w:num w:numId="20">
    <w:abstractNumId w:val="28"/>
  </w:num>
  <w:num w:numId="21">
    <w:abstractNumId w:val="27"/>
  </w:num>
  <w:num w:numId="22">
    <w:abstractNumId w:val="1"/>
  </w:num>
  <w:num w:numId="23">
    <w:abstractNumId w:val="41"/>
  </w:num>
  <w:num w:numId="24">
    <w:abstractNumId w:val="6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33"/>
  </w:num>
  <w:num w:numId="27">
    <w:abstractNumId w:val="36"/>
  </w:num>
  <w:num w:numId="28">
    <w:abstractNumId w:val="19"/>
  </w:num>
  <w:num w:numId="29">
    <w:abstractNumId w:val="9"/>
  </w:num>
  <w:num w:numId="30">
    <w:abstractNumId w:val="40"/>
  </w:num>
  <w:num w:numId="31">
    <w:abstractNumId w:val="17"/>
  </w:num>
  <w:num w:numId="32">
    <w:abstractNumId w:val="18"/>
  </w:num>
  <w:num w:numId="33">
    <w:abstractNumId w:val="32"/>
  </w:num>
  <w:num w:numId="34">
    <w:abstractNumId w:val="2"/>
  </w:num>
  <w:num w:numId="35">
    <w:abstractNumId w:val="7"/>
  </w:num>
  <w:num w:numId="36">
    <w:abstractNumId w:val="4"/>
  </w:num>
  <w:num w:numId="37">
    <w:abstractNumId w:val="21"/>
  </w:num>
  <w:num w:numId="38">
    <w:abstractNumId w:val="4"/>
  </w:num>
  <w:num w:numId="39">
    <w:abstractNumId w:val="34"/>
  </w:num>
  <w:num w:numId="40">
    <w:abstractNumId w:val="12"/>
  </w:num>
  <w:num w:numId="41">
    <w:abstractNumId w:val="39"/>
  </w:num>
  <w:num w:numId="42">
    <w:abstractNumId w:val="38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7A"/>
    <w:rsid w:val="00001E8E"/>
    <w:rsid w:val="00003289"/>
    <w:rsid w:val="000055A9"/>
    <w:rsid w:val="00016BFD"/>
    <w:rsid w:val="00023F97"/>
    <w:rsid w:val="00027253"/>
    <w:rsid w:val="00042C0E"/>
    <w:rsid w:val="000531CC"/>
    <w:rsid w:val="000569EE"/>
    <w:rsid w:val="000607E8"/>
    <w:rsid w:val="00071880"/>
    <w:rsid w:val="0007645D"/>
    <w:rsid w:val="00076BEE"/>
    <w:rsid w:val="000840A4"/>
    <w:rsid w:val="00086B43"/>
    <w:rsid w:val="000A29A2"/>
    <w:rsid w:val="000A6045"/>
    <w:rsid w:val="000B1E1D"/>
    <w:rsid w:val="000B2B02"/>
    <w:rsid w:val="000D411A"/>
    <w:rsid w:val="000D5345"/>
    <w:rsid w:val="000E7523"/>
    <w:rsid w:val="000F31AE"/>
    <w:rsid w:val="00100F51"/>
    <w:rsid w:val="001022C0"/>
    <w:rsid w:val="001025B2"/>
    <w:rsid w:val="00103C37"/>
    <w:rsid w:val="00106F88"/>
    <w:rsid w:val="00110D8A"/>
    <w:rsid w:val="001221B0"/>
    <w:rsid w:val="00124386"/>
    <w:rsid w:val="001266D7"/>
    <w:rsid w:val="001309AD"/>
    <w:rsid w:val="001342AD"/>
    <w:rsid w:val="00147506"/>
    <w:rsid w:val="001522D5"/>
    <w:rsid w:val="00162E16"/>
    <w:rsid w:val="00167545"/>
    <w:rsid w:val="0017396E"/>
    <w:rsid w:val="001753C1"/>
    <w:rsid w:val="001775C5"/>
    <w:rsid w:val="00180DEC"/>
    <w:rsid w:val="001A41BE"/>
    <w:rsid w:val="001A54A0"/>
    <w:rsid w:val="001B442F"/>
    <w:rsid w:val="001C7DE7"/>
    <w:rsid w:val="001D6808"/>
    <w:rsid w:val="001D70B6"/>
    <w:rsid w:val="001E4C49"/>
    <w:rsid w:val="001E68DD"/>
    <w:rsid w:val="001F2756"/>
    <w:rsid w:val="001F5B7A"/>
    <w:rsid w:val="00201FA3"/>
    <w:rsid w:val="0020385B"/>
    <w:rsid w:val="00205CBE"/>
    <w:rsid w:val="00215DF6"/>
    <w:rsid w:val="002218B3"/>
    <w:rsid w:val="00226F69"/>
    <w:rsid w:val="00231CBC"/>
    <w:rsid w:val="002362F8"/>
    <w:rsid w:val="00237700"/>
    <w:rsid w:val="0024081C"/>
    <w:rsid w:val="00264F91"/>
    <w:rsid w:val="00265E4B"/>
    <w:rsid w:val="00270E6D"/>
    <w:rsid w:val="00272337"/>
    <w:rsid w:val="00272B93"/>
    <w:rsid w:val="0027782F"/>
    <w:rsid w:val="00283ACE"/>
    <w:rsid w:val="00284F74"/>
    <w:rsid w:val="00285B91"/>
    <w:rsid w:val="002871E2"/>
    <w:rsid w:val="00290421"/>
    <w:rsid w:val="002907C9"/>
    <w:rsid w:val="00294C62"/>
    <w:rsid w:val="002A0D07"/>
    <w:rsid w:val="002A4AB0"/>
    <w:rsid w:val="002A4EA7"/>
    <w:rsid w:val="002A7532"/>
    <w:rsid w:val="002B0DC2"/>
    <w:rsid w:val="002B46BD"/>
    <w:rsid w:val="002C1000"/>
    <w:rsid w:val="002C4FEE"/>
    <w:rsid w:val="002D151A"/>
    <w:rsid w:val="002E53CD"/>
    <w:rsid w:val="002E6C5E"/>
    <w:rsid w:val="002F007F"/>
    <w:rsid w:val="002F0A02"/>
    <w:rsid w:val="002F5982"/>
    <w:rsid w:val="002F6DE8"/>
    <w:rsid w:val="00303318"/>
    <w:rsid w:val="003040D3"/>
    <w:rsid w:val="003105FD"/>
    <w:rsid w:val="00327EB0"/>
    <w:rsid w:val="003309D1"/>
    <w:rsid w:val="003354D3"/>
    <w:rsid w:val="00343D5B"/>
    <w:rsid w:val="0035353A"/>
    <w:rsid w:val="00354EDB"/>
    <w:rsid w:val="00366D6E"/>
    <w:rsid w:val="00374DC1"/>
    <w:rsid w:val="00375BD6"/>
    <w:rsid w:val="003776D4"/>
    <w:rsid w:val="00381D6C"/>
    <w:rsid w:val="00386BA7"/>
    <w:rsid w:val="003A1303"/>
    <w:rsid w:val="003B3C63"/>
    <w:rsid w:val="003B52C5"/>
    <w:rsid w:val="003D1BB4"/>
    <w:rsid w:val="003D2901"/>
    <w:rsid w:val="003D3E69"/>
    <w:rsid w:val="003D427E"/>
    <w:rsid w:val="003E0D7D"/>
    <w:rsid w:val="003E5994"/>
    <w:rsid w:val="00400BAB"/>
    <w:rsid w:val="004357DF"/>
    <w:rsid w:val="0044426B"/>
    <w:rsid w:val="00450F01"/>
    <w:rsid w:val="004515E8"/>
    <w:rsid w:val="004519D2"/>
    <w:rsid w:val="00464396"/>
    <w:rsid w:val="00476889"/>
    <w:rsid w:val="004770A1"/>
    <w:rsid w:val="00481731"/>
    <w:rsid w:val="004868D3"/>
    <w:rsid w:val="004977D2"/>
    <w:rsid w:val="004A6903"/>
    <w:rsid w:val="004B109F"/>
    <w:rsid w:val="004B2DE7"/>
    <w:rsid w:val="004B3E91"/>
    <w:rsid w:val="004B5C31"/>
    <w:rsid w:val="004B7BB9"/>
    <w:rsid w:val="004C1C18"/>
    <w:rsid w:val="004C6AAD"/>
    <w:rsid w:val="004D05FA"/>
    <w:rsid w:val="004D2CB9"/>
    <w:rsid w:val="004D5E38"/>
    <w:rsid w:val="004D721E"/>
    <w:rsid w:val="004E2A62"/>
    <w:rsid w:val="004E7F0C"/>
    <w:rsid w:val="004F47A4"/>
    <w:rsid w:val="004F65C2"/>
    <w:rsid w:val="004F73AA"/>
    <w:rsid w:val="00501222"/>
    <w:rsid w:val="00501B0C"/>
    <w:rsid w:val="0050359B"/>
    <w:rsid w:val="00503ED4"/>
    <w:rsid w:val="00505282"/>
    <w:rsid w:val="00510AB2"/>
    <w:rsid w:val="00521B31"/>
    <w:rsid w:val="00540F95"/>
    <w:rsid w:val="00543AA6"/>
    <w:rsid w:val="005500BB"/>
    <w:rsid w:val="00552C40"/>
    <w:rsid w:val="00553FB6"/>
    <w:rsid w:val="0055634C"/>
    <w:rsid w:val="005573EB"/>
    <w:rsid w:val="005578C4"/>
    <w:rsid w:val="00560AA4"/>
    <w:rsid w:val="00562332"/>
    <w:rsid w:val="005632C8"/>
    <w:rsid w:val="005668DE"/>
    <w:rsid w:val="005777BD"/>
    <w:rsid w:val="00577DC5"/>
    <w:rsid w:val="00582288"/>
    <w:rsid w:val="00582BF0"/>
    <w:rsid w:val="00591965"/>
    <w:rsid w:val="005A1398"/>
    <w:rsid w:val="005B3566"/>
    <w:rsid w:val="005B5E77"/>
    <w:rsid w:val="005C51BD"/>
    <w:rsid w:val="005E2E7A"/>
    <w:rsid w:val="00613CC6"/>
    <w:rsid w:val="00614A2F"/>
    <w:rsid w:val="0062095D"/>
    <w:rsid w:val="00624BC4"/>
    <w:rsid w:val="00625538"/>
    <w:rsid w:val="00633CF3"/>
    <w:rsid w:val="00633D15"/>
    <w:rsid w:val="00634016"/>
    <w:rsid w:val="006376FA"/>
    <w:rsid w:val="006534FC"/>
    <w:rsid w:val="00675084"/>
    <w:rsid w:val="00675806"/>
    <w:rsid w:val="00681DB0"/>
    <w:rsid w:val="00682E71"/>
    <w:rsid w:val="006A609D"/>
    <w:rsid w:val="006B51FC"/>
    <w:rsid w:val="006D53C1"/>
    <w:rsid w:val="006F2E70"/>
    <w:rsid w:val="006F5F42"/>
    <w:rsid w:val="00700DF4"/>
    <w:rsid w:val="00705A0E"/>
    <w:rsid w:val="007205E8"/>
    <w:rsid w:val="0072665C"/>
    <w:rsid w:val="007417C2"/>
    <w:rsid w:val="00747D52"/>
    <w:rsid w:val="0075043E"/>
    <w:rsid w:val="0075173A"/>
    <w:rsid w:val="00752ABA"/>
    <w:rsid w:val="00753D5E"/>
    <w:rsid w:val="007557BF"/>
    <w:rsid w:val="00760B65"/>
    <w:rsid w:val="0077282C"/>
    <w:rsid w:val="007744E4"/>
    <w:rsid w:val="00785E84"/>
    <w:rsid w:val="007B51E9"/>
    <w:rsid w:val="007C0A4B"/>
    <w:rsid w:val="007C2535"/>
    <w:rsid w:val="007E310B"/>
    <w:rsid w:val="007E311D"/>
    <w:rsid w:val="007E3AB6"/>
    <w:rsid w:val="007F3BE9"/>
    <w:rsid w:val="007F4CF6"/>
    <w:rsid w:val="0080173C"/>
    <w:rsid w:val="00805AB1"/>
    <w:rsid w:val="00811053"/>
    <w:rsid w:val="0083163B"/>
    <w:rsid w:val="00833C3D"/>
    <w:rsid w:val="0084226A"/>
    <w:rsid w:val="00842F03"/>
    <w:rsid w:val="008556E2"/>
    <w:rsid w:val="0086273E"/>
    <w:rsid w:val="008649DE"/>
    <w:rsid w:val="00874223"/>
    <w:rsid w:val="00874916"/>
    <w:rsid w:val="00877FCE"/>
    <w:rsid w:val="0088043A"/>
    <w:rsid w:val="00883DC7"/>
    <w:rsid w:val="00890C3B"/>
    <w:rsid w:val="008A4238"/>
    <w:rsid w:val="008A5A09"/>
    <w:rsid w:val="008A764A"/>
    <w:rsid w:val="008B2952"/>
    <w:rsid w:val="008B41B8"/>
    <w:rsid w:val="008C0606"/>
    <w:rsid w:val="008C0E1B"/>
    <w:rsid w:val="008C3726"/>
    <w:rsid w:val="008D3A8B"/>
    <w:rsid w:val="008D3E57"/>
    <w:rsid w:val="008E4060"/>
    <w:rsid w:val="008E43C5"/>
    <w:rsid w:val="008F0B8B"/>
    <w:rsid w:val="008F3CAF"/>
    <w:rsid w:val="00900B43"/>
    <w:rsid w:val="0090489F"/>
    <w:rsid w:val="009147FA"/>
    <w:rsid w:val="00920377"/>
    <w:rsid w:val="009228C1"/>
    <w:rsid w:val="00926188"/>
    <w:rsid w:val="00930C5D"/>
    <w:rsid w:val="009313B6"/>
    <w:rsid w:val="009355D0"/>
    <w:rsid w:val="00936030"/>
    <w:rsid w:val="00940326"/>
    <w:rsid w:val="0094088C"/>
    <w:rsid w:val="00942928"/>
    <w:rsid w:val="00946256"/>
    <w:rsid w:val="009467EA"/>
    <w:rsid w:val="00950A80"/>
    <w:rsid w:val="00951E62"/>
    <w:rsid w:val="009676D5"/>
    <w:rsid w:val="0097655C"/>
    <w:rsid w:val="00977ECB"/>
    <w:rsid w:val="00983A7D"/>
    <w:rsid w:val="00990D56"/>
    <w:rsid w:val="00993F01"/>
    <w:rsid w:val="009979CA"/>
    <w:rsid w:val="009A0FE7"/>
    <w:rsid w:val="009A409C"/>
    <w:rsid w:val="009B1655"/>
    <w:rsid w:val="009B70AB"/>
    <w:rsid w:val="009C151A"/>
    <w:rsid w:val="009C1F6D"/>
    <w:rsid w:val="009D05E1"/>
    <w:rsid w:val="009D1DF2"/>
    <w:rsid w:val="009D7E15"/>
    <w:rsid w:val="009E3BC0"/>
    <w:rsid w:val="009F26F0"/>
    <w:rsid w:val="00A0076D"/>
    <w:rsid w:val="00A1077C"/>
    <w:rsid w:val="00A11102"/>
    <w:rsid w:val="00A11DB6"/>
    <w:rsid w:val="00A16BA3"/>
    <w:rsid w:val="00A23E80"/>
    <w:rsid w:val="00A25F41"/>
    <w:rsid w:val="00A26223"/>
    <w:rsid w:val="00A30681"/>
    <w:rsid w:val="00A41C4C"/>
    <w:rsid w:val="00A43262"/>
    <w:rsid w:val="00A46596"/>
    <w:rsid w:val="00A54D01"/>
    <w:rsid w:val="00A57A11"/>
    <w:rsid w:val="00A57EE5"/>
    <w:rsid w:val="00A61583"/>
    <w:rsid w:val="00A67A64"/>
    <w:rsid w:val="00A71151"/>
    <w:rsid w:val="00A71C0B"/>
    <w:rsid w:val="00A74588"/>
    <w:rsid w:val="00A8275E"/>
    <w:rsid w:val="00A96122"/>
    <w:rsid w:val="00A97F6B"/>
    <w:rsid w:val="00AB340B"/>
    <w:rsid w:val="00AB3AAC"/>
    <w:rsid w:val="00AB698A"/>
    <w:rsid w:val="00AC510F"/>
    <w:rsid w:val="00AF03C8"/>
    <w:rsid w:val="00AF0471"/>
    <w:rsid w:val="00AF2788"/>
    <w:rsid w:val="00AF5605"/>
    <w:rsid w:val="00B05D7E"/>
    <w:rsid w:val="00B06DDF"/>
    <w:rsid w:val="00B10913"/>
    <w:rsid w:val="00B1092A"/>
    <w:rsid w:val="00B11959"/>
    <w:rsid w:val="00B137F8"/>
    <w:rsid w:val="00B17C13"/>
    <w:rsid w:val="00B21FC2"/>
    <w:rsid w:val="00B237C1"/>
    <w:rsid w:val="00B368FB"/>
    <w:rsid w:val="00B37332"/>
    <w:rsid w:val="00B41936"/>
    <w:rsid w:val="00B4620E"/>
    <w:rsid w:val="00B46E37"/>
    <w:rsid w:val="00B478A8"/>
    <w:rsid w:val="00B7203B"/>
    <w:rsid w:val="00B80C49"/>
    <w:rsid w:val="00B80DA9"/>
    <w:rsid w:val="00B97D30"/>
    <w:rsid w:val="00BA5DA6"/>
    <w:rsid w:val="00BA7163"/>
    <w:rsid w:val="00BB03BD"/>
    <w:rsid w:val="00BC4D97"/>
    <w:rsid w:val="00BD1601"/>
    <w:rsid w:val="00BD5A9E"/>
    <w:rsid w:val="00BD6A47"/>
    <w:rsid w:val="00BE399B"/>
    <w:rsid w:val="00BE55EA"/>
    <w:rsid w:val="00C079BA"/>
    <w:rsid w:val="00C11D6B"/>
    <w:rsid w:val="00C120E3"/>
    <w:rsid w:val="00C1300B"/>
    <w:rsid w:val="00C15EE6"/>
    <w:rsid w:val="00C16E7C"/>
    <w:rsid w:val="00C204F9"/>
    <w:rsid w:val="00C36136"/>
    <w:rsid w:val="00C46914"/>
    <w:rsid w:val="00C77C60"/>
    <w:rsid w:val="00C77F53"/>
    <w:rsid w:val="00C813A2"/>
    <w:rsid w:val="00CA2F6E"/>
    <w:rsid w:val="00CA54B3"/>
    <w:rsid w:val="00CB3C82"/>
    <w:rsid w:val="00CC50BE"/>
    <w:rsid w:val="00CD501B"/>
    <w:rsid w:val="00CE10C8"/>
    <w:rsid w:val="00CE255D"/>
    <w:rsid w:val="00CE3CE9"/>
    <w:rsid w:val="00CE3FE8"/>
    <w:rsid w:val="00CE7E4C"/>
    <w:rsid w:val="00D01D79"/>
    <w:rsid w:val="00D1533D"/>
    <w:rsid w:val="00D21202"/>
    <w:rsid w:val="00D3514F"/>
    <w:rsid w:val="00D35587"/>
    <w:rsid w:val="00D450B1"/>
    <w:rsid w:val="00D5058A"/>
    <w:rsid w:val="00D55303"/>
    <w:rsid w:val="00D6444D"/>
    <w:rsid w:val="00D74B48"/>
    <w:rsid w:val="00D763A1"/>
    <w:rsid w:val="00D80B8A"/>
    <w:rsid w:val="00D81C85"/>
    <w:rsid w:val="00D86B59"/>
    <w:rsid w:val="00D91082"/>
    <w:rsid w:val="00D953B9"/>
    <w:rsid w:val="00D954F8"/>
    <w:rsid w:val="00DA669F"/>
    <w:rsid w:val="00DA79F3"/>
    <w:rsid w:val="00DB04B5"/>
    <w:rsid w:val="00DC2CBF"/>
    <w:rsid w:val="00DD4EAE"/>
    <w:rsid w:val="00DD59B7"/>
    <w:rsid w:val="00DF718B"/>
    <w:rsid w:val="00E01E90"/>
    <w:rsid w:val="00E02797"/>
    <w:rsid w:val="00E15E49"/>
    <w:rsid w:val="00E35E62"/>
    <w:rsid w:val="00E37196"/>
    <w:rsid w:val="00E3759F"/>
    <w:rsid w:val="00E41B03"/>
    <w:rsid w:val="00E47469"/>
    <w:rsid w:val="00E55F1B"/>
    <w:rsid w:val="00E60465"/>
    <w:rsid w:val="00E6270F"/>
    <w:rsid w:val="00E66D13"/>
    <w:rsid w:val="00E73C8D"/>
    <w:rsid w:val="00E76A8A"/>
    <w:rsid w:val="00E7754E"/>
    <w:rsid w:val="00E816C5"/>
    <w:rsid w:val="00E83D8F"/>
    <w:rsid w:val="00E84D5B"/>
    <w:rsid w:val="00E86C92"/>
    <w:rsid w:val="00E87B8A"/>
    <w:rsid w:val="00EA49E8"/>
    <w:rsid w:val="00EB4427"/>
    <w:rsid w:val="00EB532A"/>
    <w:rsid w:val="00EC08FD"/>
    <w:rsid w:val="00EC3EFB"/>
    <w:rsid w:val="00EC55CE"/>
    <w:rsid w:val="00EC6E25"/>
    <w:rsid w:val="00ED04FD"/>
    <w:rsid w:val="00ED7AA0"/>
    <w:rsid w:val="00EE36B6"/>
    <w:rsid w:val="00EF1032"/>
    <w:rsid w:val="00F07A28"/>
    <w:rsid w:val="00F106A2"/>
    <w:rsid w:val="00F13CEA"/>
    <w:rsid w:val="00F16379"/>
    <w:rsid w:val="00F1760A"/>
    <w:rsid w:val="00F42AFF"/>
    <w:rsid w:val="00F42DD2"/>
    <w:rsid w:val="00F52701"/>
    <w:rsid w:val="00F546AF"/>
    <w:rsid w:val="00F57774"/>
    <w:rsid w:val="00F60D25"/>
    <w:rsid w:val="00F66649"/>
    <w:rsid w:val="00F70845"/>
    <w:rsid w:val="00F755AC"/>
    <w:rsid w:val="00F81B2E"/>
    <w:rsid w:val="00F82AA2"/>
    <w:rsid w:val="00F83491"/>
    <w:rsid w:val="00F918D3"/>
    <w:rsid w:val="00F91D56"/>
    <w:rsid w:val="00FA0473"/>
    <w:rsid w:val="00FA4465"/>
    <w:rsid w:val="00FA71F2"/>
    <w:rsid w:val="00FB044C"/>
    <w:rsid w:val="00FB67CC"/>
    <w:rsid w:val="00FC60B4"/>
    <w:rsid w:val="00FC697C"/>
    <w:rsid w:val="00FE0D23"/>
    <w:rsid w:val="00FE252E"/>
    <w:rsid w:val="00FF3D51"/>
    <w:rsid w:val="00FF487B"/>
    <w:rsid w:val="00FF627B"/>
    <w:rsid w:val="00FF6A3E"/>
    <w:rsid w:val="00FF76CA"/>
    <w:rsid w:val="013E80F5"/>
    <w:rsid w:val="015BAF98"/>
    <w:rsid w:val="04E5E821"/>
    <w:rsid w:val="06FB84E5"/>
    <w:rsid w:val="073837A2"/>
    <w:rsid w:val="07A8B046"/>
    <w:rsid w:val="07B86188"/>
    <w:rsid w:val="085EFA5C"/>
    <w:rsid w:val="0881850D"/>
    <w:rsid w:val="091404D4"/>
    <w:rsid w:val="09BB5A6C"/>
    <w:rsid w:val="0A8B550A"/>
    <w:rsid w:val="0A9BE00B"/>
    <w:rsid w:val="0AD868F3"/>
    <w:rsid w:val="0E416838"/>
    <w:rsid w:val="0E64A854"/>
    <w:rsid w:val="126EABF3"/>
    <w:rsid w:val="13428980"/>
    <w:rsid w:val="13B177EA"/>
    <w:rsid w:val="13CBF6BB"/>
    <w:rsid w:val="1451EF8B"/>
    <w:rsid w:val="1568043F"/>
    <w:rsid w:val="15FC76B4"/>
    <w:rsid w:val="163F734A"/>
    <w:rsid w:val="1652A803"/>
    <w:rsid w:val="16E69B5E"/>
    <w:rsid w:val="17635C0C"/>
    <w:rsid w:val="1841C147"/>
    <w:rsid w:val="1B4FA282"/>
    <w:rsid w:val="1BC138EA"/>
    <w:rsid w:val="1BD490E9"/>
    <w:rsid w:val="1C8729FB"/>
    <w:rsid w:val="1C9F44EC"/>
    <w:rsid w:val="1CABF5B8"/>
    <w:rsid w:val="1D8E8DD4"/>
    <w:rsid w:val="1DFE31F7"/>
    <w:rsid w:val="1FE1C7DF"/>
    <w:rsid w:val="2035C09A"/>
    <w:rsid w:val="2054948D"/>
    <w:rsid w:val="206730B3"/>
    <w:rsid w:val="227E91ED"/>
    <w:rsid w:val="234157E8"/>
    <w:rsid w:val="236DA1DE"/>
    <w:rsid w:val="250258A2"/>
    <w:rsid w:val="25206E5F"/>
    <w:rsid w:val="275BE7D5"/>
    <w:rsid w:val="28522C5A"/>
    <w:rsid w:val="28B302D3"/>
    <w:rsid w:val="2AEB5697"/>
    <w:rsid w:val="2B837FA2"/>
    <w:rsid w:val="2B909CC5"/>
    <w:rsid w:val="2DA76BE6"/>
    <w:rsid w:val="2E3138BE"/>
    <w:rsid w:val="2F668D43"/>
    <w:rsid w:val="31C56ADD"/>
    <w:rsid w:val="32FFC3C1"/>
    <w:rsid w:val="394C1843"/>
    <w:rsid w:val="3AE99643"/>
    <w:rsid w:val="3B2C6BFB"/>
    <w:rsid w:val="3B328981"/>
    <w:rsid w:val="3B3B3ADF"/>
    <w:rsid w:val="3CE42BA8"/>
    <w:rsid w:val="3D3E6DFC"/>
    <w:rsid w:val="3DC27873"/>
    <w:rsid w:val="3F76DA43"/>
    <w:rsid w:val="4052ABEC"/>
    <w:rsid w:val="42235744"/>
    <w:rsid w:val="42643D4E"/>
    <w:rsid w:val="42C82C35"/>
    <w:rsid w:val="43A2ED94"/>
    <w:rsid w:val="45522CAD"/>
    <w:rsid w:val="471BC812"/>
    <w:rsid w:val="47C2935D"/>
    <w:rsid w:val="4828428A"/>
    <w:rsid w:val="4B8251AA"/>
    <w:rsid w:val="4DA053FA"/>
    <w:rsid w:val="4DE72E2D"/>
    <w:rsid w:val="4E5CBC58"/>
    <w:rsid w:val="4EDDAD65"/>
    <w:rsid w:val="4F0C7BA0"/>
    <w:rsid w:val="50FA1965"/>
    <w:rsid w:val="532D80DC"/>
    <w:rsid w:val="5475C34B"/>
    <w:rsid w:val="554618A0"/>
    <w:rsid w:val="55E117C5"/>
    <w:rsid w:val="5739FF1B"/>
    <w:rsid w:val="57439274"/>
    <w:rsid w:val="593D23EB"/>
    <w:rsid w:val="5A21D6FD"/>
    <w:rsid w:val="5A473670"/>
    <w:rsid w:val="5AFE48DE"/>
    <w:rsid w:val="5B270412"/>
    <w:rsid w:val="5C5A5124"/>
    <w:rsid w:val="5C5B57E4"/>
    <w:rsid w:val="5D6F1882"/>
    <w:rsid w:val="5DD170D5"/>
    <w:rsid w:val="61C84517"/>
    <w:rsid w:val="62A564C5"/>
    <w:rsid w:val="64B6EF31"/>
    <w:rsid w:val="65B61958"/>
    <w:rsid w:val="6923798D"/>
    <w:rsid w:val="6A81A386"/>
    <w:rsid w:val="6BF5D0CA"/>
    <w:rsid w:val="6C18CB0C"/>
    <w:rsid w:val="6D232A81"/>
    <w:rsid w:val="6DD6F26A"/>
    <w:rsid w:val="6DF9F4A2"/>
    <w:rsid w:val="6E08DF4E"/>
    <w:rsid w:val="6EB16CEF"/>
    <w:rsid w:val="6F65132A"/>
    <w:rsid w:val="6F9F1C73"/>
    <w:rsid w:val="6FC3F3D0"/>
    <w:rsid w:val="703A7432"/>
    <w:rsid w:val="7160E753"/>
    <w:rsid w:val="71FB96EA"/>
    <w:rsid w:val="72BE0285"/>
    <w:rsid w:val="74E22AC6"/>
    <w:rsid w:val="7B325B96"/>
    <w:rsid w:val="7B6AFD0C"/>
    <w:rsid w:val="7D71DB1A"/>
    <w:rsid w:val="7FD5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420335"/>
  <w15:docId w15:val="{D0CE2E14-7A0A-4D20-940D-67603105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7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7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7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7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7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7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next w:val="ListBullet2"/>
    <w:uiPriority w:val="99"/>
    <w:pPr>
      <w:keepNext/>
      <w:numPr>
        <w:numId w:val="5"/>
      </w:numPr>
    </w:pPr>
  </w:style>
  <w:style w:type="paragraph" w:customStyle="1" w:styleId="ResumeName">
    <w:name w:val="Resume Name"/>
    <w:basedOn w:val="Heading1"/>
    <w:next w:val="ResumeHeading"/>
    <w:uiPriority w:val="99"/>
    <w:pPr>
      <w:numPr>
        <w:numId w:val="0"/>
      </w:numPr>
      <w:tabs>
        <w:tab w:val="right" w:pos="10080"/>
      </w:tabs>
      <w:spacing w:before="0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uiPriority w:val="99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uiPriority w:val="99"/>
    <w:pPr>
      <w:keepLines/>
      <w:numPr>
        <w:numId w:val="6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link w:val="ResumeBodyCharChar"/>
    <w:uiPriority w:val="99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uiPriority w:val="99"/>
    <w:pPr>
      <w:keepNext/>
      <w:numPr>
        <w:numId w:val="4"/>
      </w:numPr>
    </w:pPr>
  </w:style>
  <w:style w:type="paragraph" w:customStyle="1" w:styleId="ResumeBullet2">
    <w:name w:val="Resume Bullet 2"/>
    <w:uiPriority w:val="99"/>
    <w:pPr>
      <w:numPr>
        <w:ilvl w:val="1"/>
        <w:numId w:val="6"/>
      </w:numPr>
    </w:pPr>
  </w:style>
  <w:style w:type="paragraph" w:customStyle="1" w:styleId="ResumeSkillSet">
    <w:name w:val="Resume SkillSet"/>
    <w:basedOn w:val="ResumeBodyChar"/>
    <w:link w:val="ResumeSkillSetChar"/>
    <w:uiPriority w:val="99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uiPriority w:val="99"/>
    <w:pPr>
      <w:spacing w:before="12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uiPriority w:val="99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uiPriority w:val="99"/>
    <w:pPr>
      <w:ind w:left="360" w:hanging="360"/>
    </w:pPr>
    <w:rPr>
      <w:bCs/>
    </w:rPr>
  </w:style>
  <w:style w:type="paragraph" w:customStyle="1" w:styleId="ResumeFooter">
    <w:name w:val="Resume Footer"/>
    <w:basedOn w:val="Normal"/>
    <w:uiPriority w:val="99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uiPriority w:val="99"/>
    <w:pPr>
      <w:jc w:val="center"/>
    </w:pPr>
    <w:rPr>
      <w:i/>
      <w:sz w:val="12"/>
    </w:rPr>
  </w:style>
  <w:style w:type="paragraph" w:customStyle="1" w:styleId="ResumeProject">
    <w:name w:val="Resume Project"/>
    <w:basedOn w:val="ResumeHeading"/>
    <w:next w:val="ResumeDatehidden"/>
    <w:uiPriority w:val="99"/>
    <w:pPr>
      <w:pBdr>
        <w:bottom w:val="none" w:sz="4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uiPriority w:val="99"/>
    <w:pPr>
      <w:spacing w:before="60"/>
    </w:pPr>
  </w:style>
  <w:style w:type="paragraph" w:customStyle="1" w:styleId="ResumeDatehidden">
    <w:name w:val="Resume Date (hidden)"/>
    <w:basedOn w:val="Normal"/>
    <w:next w:val="ResumeBullet"/>
    <w:uiPriority w:val="99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  <w:uiPriority w:val="99"/>
  </w:style>
  <w:style w:type="table" w:styleId="TableGrid">
    <w:name w:val="Table Grid"/>
    <w:basedOn w:val="Table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ltext1">
    <w:name w:val="Alltext1"/>
    <w:uiPriority w:val="99"/>
    <w:rPr>
      <w:rFonts w:ascii="Arial" w:hAnsi="Arial" w:cs="Arial" w:hint="default"/>
      <w:color w:val="333333"/>
      <w:sz w:val="18"/>
      <w:szCs w:val="18"/>
      <w:u w:val="none"/>
    </w:rPr>
  </w:style>
  <w:style w:type="character" w:customStyle="1" w:styleId="ResumeBodyCharChar">
    <w:name w:val="Resume Body Char Char"/>
    <w:link w:val="ResumeBodyChar"/>
    <w:uiPriority w:val="99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uiPriority w:val="99"/>
    <w:pPr>
      <w:jc w:val="right"/>
    </w:pPr>
    <w:rPr>
      <w:iCs/>
    </w:rPr>
  </w:style>
  <w:style w:type="character" w:customStyle="1" w:styleId="ResumeSkillSetChar">
    <w:name w:val="Resume SkillSet Char"/>
    <w:link w:val="ResumeSkillSet"/>
    <w:uiPriority w:val="99"/>
    <w:rPr>
      <w:b/>
      <w:bCs/>
      <w:sz w:val="24"/>
      <w:szCs w:val="24"/>
    </w:rPr>
  </w:style>
  <w:style w:type="paragraph" w:customStyle="1" w:styleId="ProjectDates">
    <w:name w:val="Project Dates"/>
    <w:basedOn w:val="Date"/>
    <w:uiPriority w:val="99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uiPriority w:val="99"/>
    <w:rPr>
      <w:iCs/>
      <w:sz w:val="32"/>
      <w:szCs w:val="20"/>
    </w:rPr>
  </w:style>
  <w:style w:type="paragraph" w:styleId="Date">
    <w:name w:val="Date"/>
    <w:basedOn w:val="Normal"/>
    <w:next w:val="Normal"/>
    <w:uiPriority w:val="99"/>
  </w:style>
  <w:style w:type="character" w:customStyle="1" w:styleId="ResumeListChar">
    <w:name w:val="Resume List Char"/>
    <w:link w:val="ResumeList"/>
    <w:uiPriority w:val="99"/>
    <w:rPr>
      <w:lang w:val="en-US" w:eastAsia="en-US" w:bidi="ar-SA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ResumeBodyCharCharChar">
    <w:name w:val="Resume Body Char Char Char"/>
    <w:uiPriority w:val="99"/>
    <w:rPr>
      <w:sz w:val="24"/>
      <w:szCs w:val="24"/>
      <w:lang w:val="en-US" w:eastAsia="en-US" w:bidi="ar-SA"/>
    </w:rPr>
  </w:style>
  <w:style w:type="character" w:customStyle="1" w:styleId="ResumeSkillSetCharChar">
    <w:name w:val="Resume SkillSet Char Char"/>
    <w:uiPriority w:val="99"/>
    <w:rPr>
      <w:b/>
      <w:i/>
      <w:sz w:val="24"/>
      <w:szCs w:val="24"/>
      <w:lang w:val="en-US" w:eastAsia="en-US" w:bidi="ar-SA"/>
    </w:rPr>
  </w:style>
  <w:style w:type="paragraph" w:customStyle="1" w:styleId="ResumeBody">
    <w:name w:val="Resume Body"/>
    <w:basedOn w:val="Normal"/>
    <w:uiPriority w:val="99"/>
    <w:pPr>
      <w:spacing w:before="60"/>
    </w:pPr>
    <w:rPr>
      <w:rFonts w:ascii="Times New Roman" w:hAnsi="Times New Roman"/>
      <w:sz w:val="20"/>
    </w:rPr>
  </w:style>
  <w:style w:type="paragraph" w:customStyle="1" w:styleId="Normal1">
    <w:name w:val="Normal1"/>
    <w:basedOn w:val="Normal"/>
    <w:uiPriority w:val="99"/>
    <w:rPr>
      <w:rFonts w:ascii="Times New Roman" w:hAnsi="Times New Roman"/>
      <w:color w:val="000000"/>
      <w:szCs w:val="20"/>
      <w:lang w:eastAsia="ar-SA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/>
      <w:sz w:val="20"/>
      <w:szCs w:val="20"/>
      <w:lang w:eastAsia="ar-SA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lang w:eastAsia="ar-SA"/>
    </w:rPr>
  </w:style>
  <w:style w:type="paragraph" w:styleId="BodyTextIndent">
    <w:name w:val="Body Text Indent"/>
    <w:basedOn w:val="Normal"/>
    <w:link w:val="BodyTextIndentChar"/>
    <w:uiPriority w:val="99"/>
    <w:unhideWhenUsed/>
    <w:pPr>
      <w:spacing w:after="120"/>
      <w:ind w:left="360"/>
    </w:pPr>
    <w:rPr>
      <w:rFonts w:ascii="Times New Roman" w:hAnsi="Times New Roman"/>
      <w:lang w:eastAsia="ar-SA"/>
    </w:rPr>
  </w:style>
  <w:style w:type="character" w:customStyle="1" w:styleId="BodyTextIndentChar">
    <w:name w:val="Body Text Indent Char"/>
    <w:link w:val="BodyTextIndent"/>
    <w:uiPriority w:val="99"/>
    <w:rPr>
      <w:sz w:val="24"/>
      <w:szCs w:val="24"/>
      <w:lang w:eastAsia="ar-SA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rFonts w:ascii="Times New Roman" w:hAnsi="Times New Roman"/>
      <w:sz w:val="16"/>
      <w:szCs w:val="16"/>
      <w:lang w:eastAsia="ar-SA"/>
    </w:rPr>
  </w:style>
  <w:style w:type="character" w:customStyle="1" w:styleId="BodyText3Char">
    <w:name w:val="Body Text 3 Char"/>
    <w:link w:val="BodyText3"/>
    <w:uiPriority w:val="99"/>
    <w:rPr>
      <w:sz w:val="16"/>
      <w:szCs w:val="16"/>
      <w:lang w:eastAsia="ar-SA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Appcontrols">
    <w:name w:val="Appcontrols"/>
    <w:basedOn w:val="DefaultParagraphFont"/>
    <w:uiPriority w:val="99"/>
  </w:style>
  <w:style w:type="character" w:customStyle="1" w:styleId="BodyTextIndent2Char">
    <w:name w:val="Body Text Indent 2 Char"/>
    <w:uiPriority w:val="99"/>
    <w:rPr>
      <w:rFonts w:cs="Times New Roman"/>
    </w:rPr>
  </w:style>
  <w:style w:type="paragraph" w:customStyle="1" w:styleId="Normal0">
    <w:name w:val="[Normal]"/>
    <w:uiPriority w:val="99"/>
    <w:rPr>
      <w:rFonts w:ascii="Arial" w:hAnsi="Arial" w:cs="Arial"/>
      <w:sz w:val="24"/>
      <w:szCs w:val="24"/>
      <w:lang w:eastAsia="ar-SA"/>
    </w:rPr>
  </w:style>
  <w:style w:type="paragraph" w:customStyle="1" w:styleId="Text">
    <w:name w:val="Text"/>
    <w:basedOn w:val="Normal"/>
    <w:uiPriority w:val="99"/>
    <w:pPr>
      <w:spacing w:after="120" w:line="276" w:lineRule="auto"/>
      <w:jc w:val="both"/>
    </w:pPr>
    <w:rPr>
      <w:rFonts w:ascii="Segoe UI" w:hAnsi="Segoe UI"/>
      <w:color w:val="000000"/>
      <w:sz w:val="20"/>
      <w:szCs w:val="20"/>
      <w:lang w:eastAsia="ar-SA"/>
    </w:rPr>
  </w:style>
  <w:style w:type="paragraph" w:styleId="ListParagraph">
    <w:name w:val="List Paragraph"/>
    <w:aliases w:val="Colorful List - Accent 11,List Paragraph Char Char,List Paragraph11,List Paragraph2,List Paragraph21,ListPar1,Normal Sentence,Number_1,SGLText List Paragraph,b1,list1,lp1,new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 w:eastAsia="en-GB"/>
    </w:rPr>
  </w:style>
  <w:style w:type="paragraph" w:customStyle="1" w:styleId="TableTextBold">
    <w:name w:val="Table Text Bold"/>
    <w:basedOn w:val="Normal"/>
    <w:link w:val="TableTextBoldChar"/>
    <w:uiPriority w:val="99"/>
    <w:qFormat/>
    <w:pPr>
      <w:spacing w:before="60" w:after="60"/>
      <w:jc w:val="both"/>
    </w:pPr>
    <w:rPr>
      <w:rFonts w:ascii="Arial" w:eastAsia="Calibri" w:hAnsi="Arial"/>
      <w:b/>
      <w:sz w:val="20"/>
      <w:szCs w:val="20"/>
      <w:lang w:val="en-MY"/>
    </w:rPr>
  </w:style>
  <w:style w:type="character" w:customStyle="1" w:styleId="TableTextBoldChar">
    <w:name w:val="Table Text Bold Char"/>
    <w:link w:val="TableTextBold"/>
    <w:uiPriority w:val="99"/>
    <w:rPr>
      <w:rFonts w:ascii="Arial" w:eastAsia="Calibri" w:hAnsi="Arial" w:cs="Arial"/>
      <w:b/>
      <w:lang w:val="en-MY" w:eastAsia="en-US"/>
    </w:rPr>
  </w:style>
  <w:style w:type="paragraph" w:customStyle="1" w:styleId="TableText">
    <w:name w:val="Table Text"/>
    <w:link w:val="TableTextChar"/>
    <w:uiPriority w:val="99"/>
    <w:qFormat/>
    <w:pPr>
      <w:spacing w:before="60" w:after="60"/>
      <w:jc w:val="both"/>
    </w:pPr>
    <w:rPr>
      <w:rFonts w:ascii="Arial" w:eastAsia="Calibri" w:hAnsi="Arial" w:cs="Arial"/>
      <w:lang w:val="en-MY"/>
    </w:rPr>
  </w:style>
  <w:style w:type="character" w:customStyle="1" w:styleId="TableTextChar">
    <w:name w:val="Table Text Char"/>
    <w:link w:val="TableText"/>
    <w:uiPriority w:val="99"/>
    <w:rPr>
      <w:rFonts w:ascii="Arial" w:eastAsia="Calibri" w:hAnsi="Arial" w:cs="Arial"/>
      <w:lang w:val="en-MY" w:eastAsia="en-US" w:bidi="ar-SA"/>
    </w:rPr>
  </w:style>
  <w:style w:type="character" w:customStyle="1" w:styleId="ListParagraphChar">
    <w:name w:val="List Paragraph Char"/>
    <w:aliases w:val="Colorful List - Accent 11 Char,List Paragraph Char Char Char,List Paragraph11 Char,List Paragraph2 Char,List Paragraph21 Char,ListPar1 Char,Normal Sentence Char,Number_1 Char,SGLText List Paragraph Char,b1 Char,list1 Char,lp1 Char"/>
    <w:link w:val="ListParagraph"/>
    <w:uiPriority w:val="34"/>
    <w:rPr>
      <w:rFonts w:ascii="Calibri" w:eastAsia="Calibri" w:hAnsi="Calibri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pPr>
      <w:spacing w:before="100" w:after="100"/>
    </w:pPr>
    <w:rPr>
      <w:rFonts w:ascii="Times New Roman" w:hAnsi="Times New Roman"/>
    </w:rPr>
  </w:style>
  <w:style w:type="character" w:customStyle="1" w:styleId="Mention">
    <w:name w:val="Mention"/>
    <w:basedOn w:val="DefaultParagraphFont"/>
    <w:uiPriority w:val="99"/>
    <w:semiHidden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ushs7598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520and%2520Settings\ccaragher\Local%2520Settings\Temporary%2520Internet%2520Files\OLK2\ResumeTemplate2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F15D1-BD55-4F3C-A0AF-6ADA840D2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ResumeTemplate2001</Template>
  <TotalTime>19</TotalTime>
  <Pages>4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Capgemini FS GBU</Company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Resume Writer</dc:creator>
  <cp:lastModifiedBy>Ayush Srivastava</cp:lastModifiedBy>
  <cp:revision>3</cp:revision>
  <dcterms:created xsi:type="dcterms:W3CDTF">2024-06-15T17:41:00Z</dcterms:created>
  <dcterms:modified xsi:type="dcterms:W3CDTF">2024-06-15T17:59:00Z</dcterms:modified>
</cp:coreProperties>
</file>